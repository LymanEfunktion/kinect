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789731664"/>
        <w:docPartObj>
          <w:docPartGallery w:val="Cover Pages"/>
          <w:docPartUnique/>
        </w:docPartObj>
      </w:sdtPr>
      <w:sdtEndPr/>
      <w:sdtContent>
        <w:p w:rsidR="00381604" w:rsidRDefault="00381604"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167005</wp:posOffset>
                </wp:positionV>
                <wp:extent cx="3485515" cy="3095625"/>
                <wp:effectExtent l="0" t="0" r="635" b="9525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arva_115101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5515" cy="3095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139"/>
          </w:tblGrid>
          <w:tr w:rsidR="00381604" w:rsidTr="00B901B9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el"/>
                <w:id w:val="13553149"/>
                <w:placeholder>
                  <w:docPart w:val="E5FE0940E3F645D3AB6146847C7A9BD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  <w:tcBorders>
                      <w:top w:val="single" w:sz="36" w:space="0" w:color="548DD4" w:themeColor="text2" w:themeTint="99"/>
                      <w:bottom w:val="single" w:sz="36" w:space="0" w:color="548DD4" w:themeColor="text2" w:themeTint="99"/>
                    </w:tcBorders>
                  </w:tcPr>
                  <w:p w:rsidR="00381604" w:rsidRDefault="000805B2" w:rsidP="000805B2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Projektmanagment</w:t>
                    </w:r>
                    <w:proofErr w:type="spellEnd"/>
                  </w:p>
                </w:tc>
              </w:sdtContent>
            </w:sdt>
          </w:tr>
          <w:tr w:rsidR="00381604" w:rsidTr="00B901B9">
            <w:sdt>
              <w:sdtPr>
                <w:rPr>
                  <w:sz w:val="40"/>
                  <w:szCs w:val="40"/>
                </w:rPr>
                <w:alias w:val="Untertitel"/>
                <w:id w:val="13553153"/>
                <w:placeholder>
                  <w:docPart w:val="B286060D596C45D9998CC27D563CE17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  <w:tcBorders>
                      <w:top w:val="single" w:sz="36" w:space="0" w:color="548DD4" w:themeColor="text2" w:themeTint="99"/>
                      <w:bottom w:val="single" w:sz="36" w:space="0" w:color="548DD4" w:themeColor="text2" w:themeTint="99"/>
                      <w:right w:val="single" w:sz="36" w:space="0" w:color="FFFFFF" w:themeColor="background1"/>
                    </w:tcBorders>
                  </w:tcPr>
                  <w:p w:rsidR="00381604" w:rsidRDefault="000805B2" w:rsidP="000805B2">
                    <w:pPr>
                      <w:pStyle w:val="KeinLeerraum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Einstiegspunkt und Sammlung der verschiedenen Dokumente</w:t>
                    </w:r>
                  </w:p>
                </w:tc>
              </w:sdtContent>
            </w:sdt>
          </w:tr>
          <w:tr w:rsidR="00381604" w:rsidTr="00B901B9">
            <w:sdt>
              <w:sdtPr>
                <w:rPr>
                  <w:sz w:val="28"/>
                  <w:szCs w:val="28"/>
                </w:rPr>
                <w:alias w:val="Autor"/>
                <w:id w:val="13553158"/>
                <w:placeholder>
                  <w:docPart w:val="DA0EBC90355847729D4BBFEF1A76E6B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  <w:tcBorders>
                      <w:top w:val="single" w:sz="36" w:space="0" w:color="548DD4" w:themeColor="text2" w:themeTint="99"/>
                      <w:bottom w:val="single" w:sz="36" w:space="0" w:color="548DD4" w:themeColor="text2" w:themeTint="99"/>
                    </w:tcBorders>
                  </w:tcPr>
                  <w:p w:rsidR="00381604" w:rsidRDefault="000805B2">
                    <w:pPr>
                      <w:pStyle w:val="KeinLeerraum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Simon, Ebner</w:t>
                    </w:r>
                  </w:p>
                </w:tc>
              </w:sdtContent>
            </w:sdt>
          </w:tr>
        </w:tbl>
        <w:p w:rsidR="00381604" w:rsidRDefault="00381604"/>
        <w:p w:rsidR="00972415" w:rsidRDefault="00381604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972415" w:rsidRPr="00FE5B4F" w:rsidRDefault="00972415" w:rsidP="00972415">
      <w:pPr>
        <w:rPr>
          <w:lang w:val="en-US"/>
        </w:rPr>
      </w:pPr>
      <w:r w:rsidRPr="00FE5B4F">
        <w:rPr>
          <w:lang w:val="en-US"/>
        </w:rPr>
        <w:lastRenderedPageBreak/>
        <w:t>Important information!</w:t>
      </w:r>
    </w:p>
    <w:p w:rsidR="00972415" w:rsidRPr="00FE5B4F" w:rsidRDefault="00972415" w:rsidP="00972415">
      <w:pPr>
        <w:rPr>
          <w:lang w:val="en-US"/>
        </w:rPr>
      </w:pPr>
      <w:r w:rsidRPr="00FE5B4F">
        <w:rPr>
          <w:lang w:val="en-US"/>
        </w:rPr>
        <w:t xml:space="preserve">This document has to be used only for work within the project </w:t>
      </w:r>
      <w:sdt>
        <w:sdtPr>
          <w:rPr>
            <w:lang w:val="en-US"/>
          </w:rPr>
          <w:alias w:val="Firma"/>
          <w:tag w:val=""/>
          <w:id w:val="674996193"/>
          <w:placeholder>
            <w:docPart w:val="576A3C6D09C84AD6BA6904E2B8CBD75C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Pr="00FE5B4F">
            <w:rPr>
              <w:lang w:val="en-US"/>
            </w:rPr>
            <w:t>RoCoVoMo</w:t>
          </w:r>
          <w:proofErr w:type="spellEnd"/>
        </w:sdtContent>
      </w:sdt>
      <w:r w:rsidRPr="00FE5B4F">
        <w:rPr>
          <w:lang w:val="en-US"/>
        </w:rPr>
        <w:t xml:space="preserve"> and has to be treated as confidential. Any disclosure to unauthorized third parties is not permitted.</w:t>
      </w:r>
    </w:p>
    <w:p w:rsidR="00972415" w:rsidRPr="00FE5B4F" w:rsidRDefault="00972415" w:rsidP="00972415">
      <w:pPr>
        <w:rPr>
          <w:lang w:val="en-US"/>
        </w:rPr>
      </w:pPr>
    </w:p>
    <w:p w:rsidR="00972415" w:rsidRPr="00FE5B4F" w:rsidRDefault="00972415" w:rsidP="00972415">
      <w:pPr>
        <w:rPr>
          <w:lang w:val="en-US"/>
        </w:rPr>
      </w:pPr>
    </w:p>
    <w:p w:rsidR="00972415" w:rsidRPr="00FE5B4F" w:rsidRDefault="00972415" w:rsidP="00972415">
      <w:pPr>
        <w:rPr>
          <w:lang w:val="en-US"/>
        </w:rPr>
      </w:pPr>
    </w:p>
    <w:p w:rsidR="00972415" w:rsidRPr="00FE5B4F" w:rsidRDefault="00972415" w:rsidP="00972415">
      <w:pPr>
        <w:rPr>
          <w:lang w:val="en-US"/>
        </w:rPr>
      </w:pPr>
    </w:p>
    <w:p w:rsidR="00972415" w:rsidRPr="00FE5B4F" w:rsidRDefault="00972415" w:rsidP="00972415">
      <w:pPr>
        <w:rPr>
          <w:lang w:val="en-US"/>
        </w:rPr>
      </w:pPr>
    </w:p>
    <w:p w:rsidR="00972415" w:rsidRPr="00FE5B4F" w:rsidRDefault="00972415" w:rsidP="00972415">
      <w:pPr>
        <w:rPr>
          <w:lang w:val="en-US"/>
        </w:rPr>
      </w:pPr>
    </w:p>
    <w:p w:rsidR="00972415" w:rsidRPr="00FE5B4F" w:rsidRDefault="00972415" w:rsidP="00972415">
      <w:pPr>
        <w:rPr>
          <w:lang w:val="en-US"/>
        </w:rPr>
      </w:pPr>
    </w:p>
    <w:p w:rsidR="00972415" w:rsidRPr="00FE5B4F" w:rsidRDefault="00972415" w:rsidP="00972415">
      <w:pPr>
        <w:rPr>
          <w:lang w:val="en-US"/>
        </w:rPr>
      </w:pPr>
    </w:p>
    <w:p w:rsidR="00972415" w:rsidRPr="00FE5B4F" w:rsidRDefault="00972415" w:rsidP="00972415">
      <w:pPr>
        <w:rPr>
          <w:lang w:val="en-US"/>
        </w:rPr>
      </w:pPr>
    </w:p>
    <w:p w:rsidR="00972415" w:rsidRPr="00FE5B4F" w:rsidRDefault="00972415" w:rsidP="00972415">
      <w:pPr>
        <w:rPr>
          <w:lang w:val="en-US"/>
        </w:rPr>
      </w:pPr>
    </w:p>
    <w:p w:rsidR="00972415" w:rsidRPr="00FE5B4F" w:rsidRDefault="00972415" w:rsidP="00972415">
      <w:pPr>
        <w:rPr>
          <w:lang w:val="en-US"/>
        </w:rPr>
      </w:pPr>
    </w:p>
    <w:p w:rsidR="00972415" w:rsidRPr="00FE5B4F" w:rsidRDefault="00972415" w:rsidP="00972415">
      <w:pPr>
        <w:rPr>
          <w:lang w:val="en-US"/>
        </w:rPr>
      </w:pPr>
    </w:p>
    <w:p w:rsidR="00972415" w:rsidRPr="00FE5B4F" w:rsidRDefault="00972415" w:rsidP="00972415">
      <w:pPr>
        <w:rPr>
          <w:lang w:val="en-US"/>
        </w:rPr>
      </w:pPr>
    </w:p>
    <w:p w:rsidR="00972415" w:rsidRPr="00FE5B4F" w:rsidRDefault="00972415" w:rsidP="00972415">
      <w:pPr>
        <w:rPr>
          <w:lang w:val="en-US"/>
        </w:rPr>
      </w:pPr>
    </w:p>
    <w:p w:rsidR="00972415" w:rsidRPr="00FE5B4F" w:rsidRDefault="00972415" w:rsidP="00972415">
      <w:pPr>
        <w:rPr>
          <w:lang w:val="en-US"/>
        </w:rPr>
      </w:pPr>
      <w:r w:rsidRPr="00FE5B4F">
        <w:rPr>
          <w:lang w:val="en-US"/>
        </w:rPr>
        <w:t>First edition ()</w:t>
      </w:r>
    </w:p>
    <w:p w:rsidR="00972415" w:rsidRPr="00FE5B4F" w:rsidRDefault="00972415" w:rsidP="00972415">
      <w:pPr>
        <w:rPr>
          <w:lang w:val="en-US"/>
        </w:rPr>
      </w:pPr>
      <w:r w:rsidRPr="00FE5B4F">
        <w:rPr>
          <w:lang w:val="en-US"/>
        </w:rPr>
        <w:t xml:space="preserve">This document is subject to copyright. All rights reserved. Any reproduction or distribution of this document, in whole or in part, without written approval of project </w:t>
      </w:r>
      <w:sdt>
        <w:sdtPr>
          <w:rPr>
            <w:lang w:val="en-US"/>
          </w:rPr>
          <w:alias w:val="Firma"/>
          <w:tag w:val=""/>
          <w:id w:val="1941405022"/>
          <w:placeholder>
            <w:docPart w:val="534A07708D624E9883CAD2EE8F3C119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Pr="00FE5B4F">
            <w:rPr>
              <w:lang w:val="en-US"/>
            </w:rPr>
            <w:t>RoCoVoMo</w:t>
          </w:r>
          <w:proofErr w:type="spellEnd"/>
        </w:sdtContent>
      </w:sdt>
      <w:r w:rsidRPr="00FE5B4F">
        <w:rPr>
          <w:lang w:val="en-US"/>
        </w:rPr>
        <w:t xml:space="preserve"> is prohibited and therefore punishable by law.</w:t>
      </w:r>
    </w:p>
    <w:p w:rsidR="00972415" w:rsidRPr="00FE5B4F" w:rsidRDefault="00972415" w:rsidP="00972415">
      <w:pPr>
        <w:rPr>
          <w:lang w:val="en-US"/>
        </w:rPr>
      </w:pPr>
      <w:r w:rsidRPr="00FE5B4F">
        <w:rPr>
          <w:lang w:val="en-US"/>
        </w:rPr>
        <w:t>Text, design and layout:</w:t>
      </w:r>
    </w:p>
    <w:p w:rsidR="00972415" w:rsidRDefault="00972415" w:rsidP="00972415">
      <w:r w:rsidRPr="00FE5B4F">
        <w:rPr>
          <w:lang w:val="en-US"/>
        </w:rPr>
        <w:t xml:space="preserve">© Copyright </w:t>
      </w:r>
      <w:sdt>
        <w:sdtPr>
          <w:rPr>
            <w:lang w:val="en-US"/>
          </w:rPr>
          <w:alias w:val="Firma"/>
          <w:tag w:val=""/>
          <w:id w:val="-259687578"/>
          <w:placeholder>
            <w:docPart w:val="9F659CFEE1074BB5B09C18C6B01C981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Pr="00FE5B4F">
            <w:rPr>
              <w:lang w:val="en-US"/>
            </w:rPr>
            <w:t>RoCoVoMo</w:t>
          </w:r>
          <w:proofErr w:type="spellEnd"/>
        </w:sdtContent>
      </w:sdt>
      <w:r w:rsidRPr="00FE5B4F">
        <w:rPr>
          <w:lang w:val="en-US"/>
        </w:rPr>
        <w:t xml:space="preserve"> 2012. </w:t>
      </w:r>
      <w:r>
        <w:t xml:space="preserve">All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>.</w:t>
      </w:r>
    </w:p>
    <w:p w:rsidR="00972415" w:rsidRDefault="00972415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39549322"/>
        <w:docPartObj>
          <w:docPartGallery w:val="Table of Contents"/>
          <w:docPartUnique/>
        </w:docPartObj>
      </w:sdtPr>
      <w:sdtEndPr/>
      <w:sdtContent>
        <w:p w:rsidR="00972415" w:rsidRDefault="00972415" w:rsidP="00993F0B">
          <w:pPr>
            <w:pStyle w:val="Inhaltsverzeichnisberschrift"/>
            <w:numPr>
              <w:ilvl w:val="0"/>
              <w:numId w:val="0"/>
            </w:numPr>
          </w:pPr>
          <w:r>
            <w:t>Inhaltsverzeichnis</w:t>
          </w:r>
        </w:p>
        <w:p w:rsidR="00112063" w:rsidRDefault="00972415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825960" w:history="1">
            <w:r w:rsidR="00112063" w:rsidRPr="003B087A">
              <w:rPr>
                <w:rStyle w:val="Hyperlink"/>
                <w:noProof/>
              </w:rPr>
              <w:t>1</w:t>
            </w:r>
            <w:r w:rsidR="00112063">
              <w:rPr>
                <w:rFonts w:eastAsiaTheme="minorEastAsia"/>
                <w:noProof/>
                <w:lang w:eastAsia="de-DE"/>
              </w:rPr>
              <w:tab/>
            </w:r>
            <w:r w:rsidR="00112063" w:rsidRPr="003B087A">
              <w:rPr>
                <w:rStyle w:val="Hyperlink"/>
                <w:noProof/>
              </w:rPr>
              <w:t>Projektdefinition</w:t>
            </w:r>
            <w:r w:rsidR="00112063">
              <w:rPr>
                <w:noProof/>
                <w:webHidden/>
              </w:rPr>
              <w:tab/>
            </w:r>
            <w:r w:rsidR="00112063">
              <w:rPr>
                <w:noProof/>
                <w:webHidden/>
              </w:rPr>
              <w:fldChar w:fldCharType="begin"/>
            </w:r>
            <w:r w:rsidR="00112063">
              <w:rPr>
                <w:noProof/>
                <w:webHidden/>
              </w:rPr>
              <w:instrText xml:space="preserve"> PAGEREF _Toc346825960 \h </w:instrText>
            </w:r>
            <w:r w:rsidR="00112063">
              <w:rPr>
                <w:noProof/>
                <w:webHidden/>
              </w:rPr>
            </w:r>
            <w:r w:rsidR="00112063">
              <w:rPr>
                <w:noProof/>
                <w:webHidden/>
              </w:rPr>
              <w:fldChar w:fldCharType="separate"/>
            </w:r>
            <w:r w:rsidR="00112063">
              <w:rPr>
                <w:noProof/>
                <w:webHidden/>
              </w:rPr>
              <w:t>4</w:t>
            </w:r>
            <w:r w:rsidR="00112063">
              <w:rPr>
                <w:noProof/>
                <w:webHidden/>
              </w:rPr>
              <w:fldChar w:fldCharType="end"/>
            </w:r>
          </w:hyperlink>
        </w:p>
        <w:p w:rsidR="00112063" w:rsidRDefault="00B27B50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6825961" w:history="1">
            <w:r w:rsidR="00112063" w:rsidRPr="003B087A">
              <w:rPr>
                <w:rStyle w:val="Hyperlink"/>
                <w:noProof/>
              </w:rPr>
              <w:t>2</w:t>
            </w:r>
            <w:r w:rsidR="00112063">
              <w:rPr>
                <w:rFonts w:eastAsiaTheme="minorEastAsia"/>
                <w:noProof/>
                <w:lang w:eastAsia="de-DE"/>
              </w:rPr>
              <w:tab/>
            </w:r>
            <w:r w:rsidR="00112063" w:rsidRPr="003B087A">
              <w:rPr>
                <w:rStyle w:val="Hyperlink"/>
                <w:noProof/>
              </w:rPr>
              <w:t>Software Requirements Specification</w:t>
            </w:r>
            <w:r w:rsidR="00112063">
              <w:rPr>
                <w:noProof/>
                <w:webHidden/>
              </w:rPr>
              <w:tab/>
            </w:r>
            <w:r w:rsidR="00112063">
              <w:rPr>
                <w:noProof/>
                <w:webHidden/>
              </w:rPr>
              <w:fldChar w:fldCharType="begin"/>
            </w:r>
            <w:r w:rsidR="00112063">
              <w:rPr>
                <w:noProof/>
                <w:webHidden/>
              </w:rPr>
              <w:instrText xml:space="preserve"> PAGEREF _Toc346825961 \h </w:instrText>
            </w:r>
            <w:r w:rsidR="00112063">
              <w:rPr>
                <w:noProof/>
                <w:webHidden/>
              </w:rPr>
            </w:r>
            <w:r w:rsidR="00112063">
              <w:rPr>
                <w:noProof/>
                <w:webHidden/>
              </w:rPr>
              <w:fldChar w:fldCharType="separate"/>
            </w:r>
            <w:r w:rsidR="00112063">
              <w:rPr>
                <w:noProof/>
                <w:webHidden/>
              </w:rPr>
              <w:t>4</w:t>
            </w:r>
            <w:r w:rsidR="00112063">
              <w:rPr>
                <w:noProof/>
                <w:webHidden/>
              </w:rPr>
              <w:fldChar w:fldCharType="end"/>
            </w:r>
          </w:hyperlink>
        </w:p>
        <w:p w:rsidR="00112063" w:rsidRDefault="00B27B50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6825962" w:history="1">
            <w:r w:rsidR="00112063" w:rsidRPr="003B087A">
              <w:rPr>
                <w:rStyle w:val="Hyperlink"/>
                <w:noProof/>
              </w:rPr>
              <w:t>3</w:t>
            </w:r>
            <w:r w:rsidR="00112063">
              <w:rPr>
                <w:rFonts w:eastAsiaTheme="minorEastAsia"/>
                <w:noProof/>
                <w:lang w:eastAsia="de-DE"/>
              </w:rPr>
              <w:tab/>
            </w:r>
            <w:r w:rsidR="00112063" w:rsidRPr="003B087A">
              <w:rPr>
                <w:rStyle w:val="Hyperlink"/>
                <w:noProof/>
              </w:rPr>
              <w:t>Test Plan</w:t>
            </w:r>
            <w:r w:rsidR="00112063">
              <w:rPr>
                <w:noProof/>
                <w:webHidden/>
              </w:rPr>
              <w:tab/>
            </w:r>
            <w:r w:rsidR="00112063">
              <w:rPr>
                <w:noProof/>
                <w:webHidden/>
              </w:rPr>
              <w:fldChar w:fldCharType="begin"/>
            </w:r>
            <w:r w:rsidR="00112063">
              <w:rPr>
                <w:noProof/>
                <w:webHidden/>
              </w:rPr>
              <w:instrText xml:space="preserve"> PAGEREF _Toc346825962 \h </w:instrText>
            </w:r>
            <w:r w:rsidR="00112063">
              <w:rPr>
                <w:noProof/>
                <w:webHidden/>
              </w:rPr>
            </w:r>
            <w:r w:rsidR="00112063">
              <w:rPr>
                <w:noProof/>
                <w:webHidden/>
              </w:rPr>
              <w:fldChar w:fldCharType="separate"/>
            </w:r>
            <w:r w:rsidR="00112063">
              <w:rPr>
                <w:noProof/>
                <w:webHidden/>
              </w:rPr>
              <w:t>4</w:t>
            </w:r>
            <w:r w:rsidR="00112063">
              <w:rPr>
                <w:noProof/>
                <w:webHidden/>
              </w:rPr>
              <w:fldChar w:fldCharType="end"/>
            </w:r>
          </w:hyperlink>
        </w:p>
        <w:p w:rsidR="00112063" w:rsidRDefault="00B27B50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6825963" w:history="1">
            <w:r w:rsidR="00112063" w:rsidRPr="003B087A">
              <w:rPr>
                <w:rStyle w:val="Hyperlink"/>
                <w:noProof/>
              </w:rPr>
              <w:t>4</w:t>
            </w:r>
            <w:r w:rsidR="00112063">
              <w:rPr>
                <w:rFonts w:eastAsiaTheme="minorEastAsia"/>
                <w:noProof/>
                <w:lang w:eastAsia="de-DE"/>
              </w:rPr>
              <w:tab/>
            </w:r>
            <w:r w:rsidR="00112063" w:rsidRPr="003B087A">
              <w:rPr>
                <w:rStyle w:val="Hyperlink"/>
                <w:noProof/>
              </w:rPr>
              <w:t>Protokolle</w:t>
            </w:r>
            <w:r w:rsidR="00112063">
              <w:rPr>
                <w:noProof/>
                <w:webHidden/>
              </w:rPr>
              <w:tab/>
            </w:r>
            <w:r w:rsidR="00112063">
              <w:rPr>
                <w:noProof/>
                <w:webHidden/>
              </w:rPr>
              <w:fldChar w:fldCharType="begin"/>
            </w:r>
            <w:r w:rsidR="00112063">
              <w:rPr>
                <w:noProof/>
                <w:webHidden/>
              </w:rPr>
              <w:instrText xml:space="preserve"> PAGEREF _Toc346825963 \h </w:instrText>
            </w:r>
            <w:r w:rsidR="00112063">
              <w:rPr>
                <w:noProof/>
                <w:webHidden/>
              </w:rPr>
            </w:r>
            <w:r w:rsidR="00112063">
              <w:rPr>
                <w:noProof/>
                <w:webHidden/>
              </w:rPr>
              <w:fldChar w:fldCharType="separate"/>
            </w:r>
            <w:r w:rsidR="00112063">
              <w:rPr>
                <w:noProof/>
                <w:webHidden/>
              </w:rPr>
              <w:t>5</w:t>
            </w:r>
            <w:r w:rsidR="00112063">
              <w:rPr>
                <w:noProof/>
                <w:webHidden/>
              </w:rPr>
              <w:fldChar w:fldCharType="end"/>
            </w:r>
          </w:hyperlink>
        </w:p>
        <w:p w:rsidR="00112063" w:rsidRDefault="00B27B50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6825964" w:history="1">
            <w:r w:rsidR="00112063" w:rsidRPr="003B087A">
              <w:rPr>
                <w:rStyle w:val="Hyperlink"/>
                <w:noProof/>
              </w:rPr>
              <w:t>5</w:t>
            </w:r>
            <w:r w:rsidR="00112063">
              <w:rPr>
                <w:rFonts w:eastAsiaTheme="minorEastAsia"/>
                <w:noProof/>
                <w:lang w:eastAsia="de-DE"/>
              </w:rPr>
              <w:tab/>
            </w:r>
            <w:r w:rsidR="00112063" w:rsidRPr="003B087A">
              <w:rPr>
                <w:rStyle w:val="Hyperlink"/>
                <w:noProof/>
              </w:rPr>
              <w:t>Qualitätsmanagement</w:t>
            </w:r>
            <w:r w:rsidR="00112063">
              <w:rPr>
                <w:noProof/>
                <w:webHidden/>
              </w:rPr>
              <w:tab/>
            </w:r>
            <w:r w:rsidR="00112063">
              <w:rPr>
                <w:noProof/>
                <w:webHidden/>
              </w:rPr>
              <w:fldChar w:fldCharType="begin"/>
            </w:r>
            <w:r w:rsidR="00112063">
              <w:rPr>
                <w:noProof/>
                <w:webHidden/>
              </w:rPr>
              <w:instrText xml:space="preserve"> PAGEREF _Toc346825964 \h </w:instrText>
            </w:r>
            <w:r w:rsidR="00112063">
              <w:rPr>
                <w:noProof/>
                <w:webHidden/>
              </w:rPr>
            </w:r>
            <w:r w:rsidR="00112063">
              <w:rPr>
                <w:noProof/>
                <w:webHidden/>
              </w:rPr>
              <w:fldChar w:fldCharType="separate"/>
            </w:r>
            <w:r w:rsidR="00112063">
              <w:rPr>
                <w:noProof/>
                <w:webHidden/>
              </w:rPr>
              <w:t>5</w:t>
            </w:r>
            <w:r w:rsidR="00112063">
              <w:rPr>
                <w:noProof/>
                <w:webHidden/>
              </w:rPr>
              <w:fldChar w:fldCharType="end"/>
            </w:r>
          </w:hyperlink>
        </w:p>
        <w:p w:rsidR="00112063" w:rsidRDefault="00B27B50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6825965" w:history="1">
            <w:r w:rsidR="00112063" w:rsidRPr="003B087A">
              <w:rPr>
                <w:rStyle w:val="Hyperlink"/>
                <w:noProof/>
              </w:rPr>
              <w:t>6</w:t>
            </w:r>
            <w:r w:rsidR="00112063">
              <w:rPr>
                <w:rFonts w:eastAsiaTheme="minorEastAsia"/>
                <w:noProof/>
                <w:lang w:eastAsia="de-DE"/>
              </w:rPr>
              <w:tab/>
            </w:r>
            <w:r w:rsidR="00112063" w:rsidRPr="003B087A">
              <w:rPr>
                <w:rStyle w:val="Hyperlink"/>
                <w:noProof/>
              </w:rPr>
              <w:t>Risikomanagement-Plan</w:t>
            </w:r>
            <w:r w:rsidR="00112063">
              <w:rPr>
                <w:noProof/>
                <w:webHidden/>
              </w:rPr>
              <w:tab/>
            </w:r>
            <w:r w:rsidR="00112063">
              <w:rPr>
                <w:noProof/>
                <w:webHidden/>
              </w:rPr>
              <w:fldChar w:fldCharType="begin"/>
            </w:r>
            <w:r w:rsidR="00112063">
              <w:rPr>
                <w:noProof/>
                <w:webHidden/>
              </w:rPr>
              <w:instrText xml:space="preserve"> PAGEREF _Toc346825965 \h </w:instrText>
            </w:r>
            <w:r w:rsidR="00112063">
              <w:rPr>
                <w:noProof/>
                <w:webHidden/>
              </w:rPr>
            </w:r>
            <w:r w:rsidR="00112063">
              <w:rPr>
                <w:noProof/>
                <w:webHidden/>
              </w:rPr>
              <w:fldChar w:fldCharType="separate"/>
            </w:r>
            <w:r w:rsidR="00112063">
              <w:rPr>
                <w:noProof/>
                <w:webHidden/>
              </w:rPr>
              <w:t>5</w:t>
            </w:r>
            <w:r w:rsidR="00112063">
              <w:rPr>
                <w:noProof/>
                <w:webHidden/>
              </w:rPr>
              <w:fldChar w:fldCharType="end"/>
            </w:r>
          </w:hyperlink>
        </w:p>
        <w:p w:rsidR="00112063" w:rsidRDefault="00B27B50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6825966" w:history="1">
            <w:r w:rsidR="00112063" w:rsidRPr="003B087A">
              <w:rPr>
                <w:rStyle w:val="Hyperlink"/>
                <w:noProof/>
              </w:rPr>
              <w:t>7</w:t>
            </w:r>
            <w:r w:rsidR="00112063">
              <w:rPr>
                <w:rFonts w:eastAsiaTheme="minorEastAsia"/>
                <w:noProof/>
                <w:lang w:eastAsia="de-DE"/>
              </w:rPr>
              <w:tab/>
            </w:r>
            <w:r w:rsidR="00112063" w:rsidRPr="003B087A">
              <w:rPr>
                <w:rStyle w:val="Hyperlink"/>
                <w:noProof/>
              </w:rPr>
              <w:t>Projektplan</w:t>
            </w:r>
            <w:r w:rsidR="00112063">
              <w:rPr>
                <w:noProof/>
                <w:webHidden/>
              </w:rPr>
              <w:tab/>
            </w:r>
            <w:r w:rsidR="00112063">
              <w:rPr>
                <w:noProof/>
                <w:webHidden/>
              </w:rPr>
              <w:fldChar w:fldCharType="begin"/>
            </w:r>
            <w:r w:rsidR="00112063">
              <w:rPr>
                <w:noProof/>
                <w:webHidden/>
              </w:rPr>
              <w:instrText xml:space="preserve"> PAGEREF _Toc346825966 \h </w:instrText>
            </w:r>
            <w:r w:rsidR="00112063">
              <w:rPr>
                <w:noProof/>
                <w:webHidden/>
              </w:rPr>
            </w:r>
            <w:r w:rsidR="00112063">
              <w:rPr>
                <w:noProof/>
                <w:webHidden/>
              </w:rPr>
              <w:fldChar w:fldCharType="separate"/>
            </w:r>
            <w:r w:rsidR="00112063">
              <w:rPr>
                <w:noProof/>
                <w:webHidden/>
              </w:rPr>
              <w:t>5</w:t>
            </w:r>
            <w:r w:rsidR="00112063">
              <w:rPr>
                <w:noProof/>
                <w:webHidden/>
              </w:rPr>
              <w:fldChar w:fldCharType="end"/>
            </w:r>
          </w:hyperlink>
        </w:p>
        <w:p w:rsidR="00112063" w:rsidRDefault="00B27B50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6825967" w:history="1">
            <w:r w:rsidR="00112063" w:rsidRPr="003B087A">
              <w:rPr>
                <w:rStyle w:val="Hyperlink"/>
                <w:noProof/>
              </w:rPr>
              <w:t>8</w:t>
            </w:r>
            <w:r w:rsidR="00112063">
              <w:rPr>
                <w:rFonts w:eastAsiaTheme="minorEastAsia"/>
                <w:noProof/>
                <w:lang w:eastAsia="de-DE"/>
              </w:rPr>
              <w:tab/>
            </w:r>
            <w:r w:rsidR="00112063" w:rsidRPr="003B087A">
              <w:rPr>
                <w:rStyle w:val="Hyperlink"/>
                <w:noProof/>
              </w:rPr>
              <w:t>Projektabschluss</w:t>
            </w:r>
            <w:r w:rsidR="00112063">
              <w:rPr>
                <w:noProof/>
                <w:webHidden/>
              </w:rPr>
              <w:tab/>
            </w:r>
            <w:r w:rsidR="00112063">
              <w:rPr>
                <w:noProof/>
                <w:webHidden/>
              </w:rPr>
              <w:fldChar w:fldCharType="begin"/>
            </w:r>
            <w:r w:rsidR="00112063">
              <w:rPr>
                <w:noProof/>
                <w:webHidden/>
              </w:rPr>
              <w:instrText xml:space="preserve"> PAGEREF _Toc346825967 \h </w:instrText>
            </w:r>
            <w:r w:rsidR="00112063">
              <w:rPr>
                <w:noProof/>
                <w:webHidden/>
              </w:rPr>
            </w:r>
            <w:r w:rsidR="00112063">
              <w:rPr>
                <w:noProof/>
                <w:webHidden/>
              </w:rPr>
              <w:fldChar w:fldCharType="separate"/>
            </w:r>
            <w:r w:rsidR="00112063">
              <w:rPr>
                <w:noProof/>
                <w:webHidden/>
              </w:rPr>
              <w:t>5</w:t>
            </w:r>
            <w:r w:rsidR="00112063">
              <w:rPr>
                <w:noProof/>
                <w:webHidden/>
              </w:rPr>
              <w:fldChar w:fldCharType="end"/>
            </w:r>
          </w:hyperlink>
        </w:p>
        <w:p w:rsidR="00972415" w:rsidRDefault="00972415">
          <w:r>
            <w:rPr>
              <w:b/>
              <w:bCs/>
            </w:rPr>
            <w:fldChar w:fldCharType="end"/>
          </w:r>
        </w:p>
      </w:sdtContent>
    </w:sdt>
    <w:p w:rsidR="00972415" w:rsidRDefault="00972415">
      <w:r>
        <w:br w:type="page"/>
      </w:r>
    </w:p>
    <w:p w:rsidR="00972415" w:rsidRPr="00FE5B4F" w:rsidRDefault="00972415" w:rsidP="00993F0B">
      <w:pPr>
        <w:tabs>
          <w:tab w:val="left" w:pos="1920"/>
        </w:tabs>
        <w:rPr>
          <w:b/>
          <w:lang w:val="en-US"/>
        </w:rPr>
      </w:pPr>
      <w:r w:rsidRPr="00FE5B4F">
        <w:rPr>
          <w:b/>
          <w:lang w:val="en-US"/>
        </w:rPr>
        <w:lastRenderedPageBreak/>
        <w:t>Document status:</w:t>
      </w:r>
    </w:p>
    <w:p w:rsidR="00972415" w:rsidRPr="00FE5B4F" w:rsidRDefault="00972415" w:rsidP="00972415">
      <w:pPr>
        <w:rPr>
          <w:lang w:val="en-US"/>
        </w:rPr>
      </w:pPr>
      <w:r w:rsidRPr="00FE5B4F">
        <w:rPr>
          <w:b/>
          <w:lang w:val="en-US"/>
        </w:rPr>
        <w:t>Version</w:t>
      </w:r>
      <w:r w:rsidR="00993F0B" w:rsidRPr="00FE5B4F">
        <w:rPr>
          <w:b/>
          <w:lang w:val="en-US"/>
        </w:rPr>
        <w:t>:</w:t>
      </w:r>
      <w:r w:rsidR="00993F0B" w:rsidRPr="00FE5B4F">
        <w:rPr>
          <w:b/>
          <w:lang w:val="en-US"/>
        </w:rPr>
        <w:tab/>
      </w:r>
      <w:r w:rsidR="000805B2">
        <w:rPr>
          <w:lang w:val="en-US"/>
        </w:rPr>
        <w:t>1</w:t>
      </w:r>
    </w:p>
    <w:p w:rsidR="00972415" w:rsidRPr="00FE5B4F" w:rsidRDefault="00972415" w:rsidP="00993F0B">
      <w:pPr>
        <w:tabs>
          <w:tab w:val="left" w:pos="708"/>
          <w:tab w:val="left" w:pos="1416"/>
          <w:tab w:val="left" w:pos="2124"/>
          <w:tab w:val="left" w:pos="3120"/>
        </w:tabs>
        <w:rPr>
          <w:lang w:val="en-US"/>
        </w:rPr>
      </w:pPr>
      <w:r w:rsidRPr="00FE5B4F">
        <w:rPr>
          <w:b/>
          <w:lang w:val="en-US"/>
        </w:rPr>
        <w:t>Status:</w:t>
      </w:r>
      <w:r w:rsidRPr="00FE5B4F">
        <w:rPr>
          <w:lang w:val="en-US"/>
        </w:rPr>
        <w:t xml:space="preserve"> </w:t>
      </w:r>
      <w:r w:rsidR="000805B2">
        <w:rPr>
          <w:lang w:val="en-US"/>
        </w:rPr>
        <w:tab/>
      </w:r>
      <w:r w:rsidR="00993F0B" w:rsidRPr="00FE5B4F">
        <w:rPr>
          <w:lang w:val="en-US"/>
        </w:rPr>
        <w:tab/>
      </w:r>
      <w:r w:rsidRPr="00FE5B4F">
        <w:rPr>
          <w:lang w:val="en-US"/>
        </w:rPr>
        <w:t>accessible</w:t>
      </w:r>
    </w:p>
    <w:p w:rsidR="00993F0B" w:rsidRPr="00FE5B4F" w:rsidRDefault="00972415" w:rsidP="00972415">
      <w:pPr>
        <w:rPr>
          <w:lang w:val="en-US"/>
        </w:rPr>
      </w:pPr>
      <w:r w:rsidRPr="00FE5B4F">
        <w:rPr>
          <w:b/>
          <w:lang w:val="en-US"/>
        </w:rPr>
        <w:t>Release</w:t>
      </w:r>
      <w:r w:rsidR="00993F0B" w:rsidRPr="00FE5B4F">
        <w:rPr>
          <w:b/>
          <w:lang w:val="en-US"/>
        </w:rPr>
        <w:t>d by:</w:t>
      </w:r>
      <w:r w:rsidR="00993F0B" w:rsidRPr="00FE5B4F">
        <w:rPr>
          <w:b/>
          <w:lang w:val="en-US"/>
        </w:rPr>
        <w:tab/>
      </w:r>
      <w:sdt>
        <w:sdtPr>
          <w:rPr>
            <w:lang w:val="en-US"/>
          </w:rPr>
          <w:alias w:val="Autor"/>
          <w:tag w:val=""/>
          <w:id w:val="-760134022"/>
          <w:placeholder>
            <w:docPart w:val="80B13B38734D4EC2AF2455DB78035E3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0805B2" w:rsidRPr="000805B2">
            <w:rPr>
              <w:lang w:val="en-US"/>
            </w:rPr>
            <w:t xml:space="preserve">Simon, </w:t>
          </w:r>
          <w:proofErr w:type="spellStart"/>
          <w:r w:rsidR="000805B2" w:rsidRPr="000805B2">
            <w:rPr>
              <w:lang w:val="en-US"/>
            </w:rPr>
            <w:t>Ebner</w:t>
          </w:r>
          <w:proofErr w:type="spellEnd"/>
        </w:sdtContent>
      </w:sdt>
      <w:r w:rsidR="00993F0B" w:rsidRPr="00FE5B4F">
        <w:rPr>
          <w:lang w:val="en-US"/>
        </w:rPr>
        <w:t xml:space="preserve">, </w:t>
      </w:r>
      <w:sdt>
        <w:sdtPr>
          <w:rPr>
            <w:lang w:val="en-US"/>
          </w:rPr>
          <w:alias w:val="Firma"/>
          <w:tag w:val=""/>
          <w:id w:val="2024197757"/>
          <w:placeholder>
            <w:docPart w:val="2D9E3804188F4437B1C7B0C24C8CDFF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="00993F0B" w:rsidRPr="00FE5B4F">
            <w:rPr>
              <w:lang w:val="en-US"/>
            </w:rPr>
            <w:t>RoCoVoMo</w:t>
          </w:r>
          <w:proofErr w:type="spellEnd"/>
        </w:sdtContent>
      </w:sdt>
    </w:p>
    <w:p w:rsidR="00972415" w:rsidRDefault="00972415" w:rsidP="00972415">
      <w:r w:rsidRPr="00993F0B">
        <w:rPr>
          <w:b/>
        </w:rPr>
        <w:t xml:space="preserve">Project </w:t>
      </w:r>
      <w:proofErr w:type="spellStart"/>
      <w:r w:rsidRPr="00993F0B">
        <w:rPr>
          <w:b/>
        </w:rPr>
        <w:t>No</w:t>
      </w:r>
      <w:proofErr w:type="spellEnd"/>
      <w:r w:rsidRPr="00993F0B">
        <w:rPr>
          <w:b/>
        </w:rPr>
        <w:t>.:</w:t>
      </w:r>
      <w:r>
        <w:t xml:space="preserve"> </w:t>
      </w:r>
      <w:r w:rsidR="000805B2" w:rsidRPr="00B77C69">
        <w:rPr>
          <w:b/>
          <w:lang w:val="en-US"/>
        </w:rPr>
        <w:t>P-42-Ro-2012</w:t>
      </w:r>
    </w:p>
    <w:p w:rsidR="00993F0B" w:rsidRDefault="00993F0B" w:rsidP="00972415"/>
    <w:p w:rsidR="00993F0B" w:rsidRDefault="00993F0B" w:rsidP="00972415"/>
    <w:tbl>
      <w:tblPr>
        <w:tblStyle w:val="HelleListe-Akzent1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972415" w:rsidTr="00B90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972415" w:rsidRDefault="00972415" w:rsidP="00972415">
            <w:r>
              <w:t xml:space="preserve">Project </w:t>
            </w:r>
            <w:proofErr w:type="spellStart"/>
            <w:r>
              <w:t>No</w:t>
            </w:r>
            <w:proofErr w:type="spellEnd"/>
            <w:r>
              <w:t>.</w:t>
            </w:r>
          </w:p>
        </w:tc>
        <w:tc>
          <w:tcPr>
            <w:tcW w:w="1842" w:type="dxa"/>
          </w:tcPr>
          <w:p w:rsidR="00972415" w:rsidRDefault="00972415" w:rsidP="00972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Änderungsdatum</w:t>
            </w:r>
          </w:p>
        </w:tc>
        <w:tc>
          <w:tcPr>
            <w:tcW w:w="1842" w:type="dxa"/>
          </w:tcPr>
          <w:p w:rsidR="00972415" w:rsidRDefault="00972415" w:rsidP="00972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</w:t>
            </w:r>
            <w:proofErr w:type="spellEnd"/>
          </w:p>
        </w:tc>
        <w:tc>
          <w:tcPr>
            <w:tcW w:w="1843" w:type="dxa"/>
          </w:tcPr>
          <w:p w:rsidR="00972415" w:rsidRDefault="00972415" w:rsidP="00972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Request-</w:t>
            </w:r>
            <w:proofErr w:type="spellStart"/>
            <w:r>
              <w:t>No</w:t>
            </w:r>
            <w:proofErr w:type="spellEnd"/>
            <w:r>
              <w:t>.</w:t>
            </w:r>
          </w:p>
        </w:tc>
        <w:tc>
          <w:tcPr>
            <w:tcW w:w="1843" w:type="dxa"/>
          </w:tcPr>
          <w:p w:rsidR="00972415" w:rsidRDefault="00972415" w:rsidP="00972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972415" w:rsidTr="00B9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72415" w:rsidRDefault="000805B2" w:rsidP="00972415">
            <w:r w:rsidRPr="00B77C69">
              <w:rPr>
                <w:lang w:val="en-US"/>
              </w:rPr>
              <w:t>P-42-Ro-2012</w:t>
            </w:r>
          </w:p>
        </w:tc>
        <w:tc>
          <w:tcPr>
            <w:tcW w:w="1842" w:type="dxa"/>
            <w:tcBorders>
              <w:top w:val="none" w:sz="0" w:space="0" w:color="auto"/>
              <w:bottom w:val="none" w:sz="0" w:space="0" w:color="auto"/>
            </w:tcBorders>
          </w:tcPr>
          <w:p w:rsidR="00972415" w:rsidRDefault="000805B2" w:rsidP="00972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12.01.2013</w:t>
            </w:r>
          </w:p>
        </w:tc>
        <w:tc>
          <w:tcPr>
            <w:tcW w:w="1842" w:type="dxa"/>
            <w:tcBorders>
              <w:top w:val="none" w:sz="0" w:space="0" w:color="auto"/>
              <w:bottom w:val="none" w:sz="0" w:space="0" w:color="auto"/>
            </w:tcBorders>
          </w:tcPr>
          <w:p w:rsidR="00972415" w:rsidRDefault="000805B2" w:rsidP="00972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Simon, Ebner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</w:tcPr>
          <w:p w:rsidR="00972415" w:rsidRDefault="000805B2" w:rsidP="00972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72415" w:rsidRDefault="000805B2" w:rsidP="00972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Erstellung</w:t>
            </w:r>
          </w:p>
        </w:tc>
      </w:tr>
      <w:tr w:rsidR="00972415" w:rsidTr="00B90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972415" w:rsidRDefault="000805B2" w:rsidP="00972415">
            <w:r w:rsidRPr="00B77C69">
              <w:rPr>
                <w:lang w:val="en-US"/>
              </w:rPr>
              <w:t>P-42-Ro-2012</w:t>
            </w:r>
          </w:p>
        </w:tc>
        <w:tc>
          <w:tcPr>
            <w:tcW w:w="1842" w:type="dxa"/>
          </w:tcPr>
          <w:p w:rsidR="00972415" w:rsidRDefault="000805B2" w:rsidP="00972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19.01.2013</w:t>
            </w:r>
          </w:p>
        </w:tc>
        <w:tc>
          <w:tcPr>
            <w:tcW w:w="1842" w:type="dxa"/>
          </w:tcPr>
          <w:p w:rsidR="00972415" w:rsidRDefault="000805B2" w:rsidP="00972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Simon, Ebner</w:t>
            </w:r>
          </w:p>
        </w:tc>
        <w:tc>
          <w:tcPr>
            <w:tcW w:w="1843" w:type="dxa"/>
          </w:tcPr>
          <w:p w:rsidR="00972415" w:rsidRDefault="000805B2" w:rsidP="00972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43" w:type="dxa"/>
          </w:tcPr>
          <w:p w:rsidR="00972415" w:rsidRDefault="000805B2" w:rsidP="00972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</w:t>
            </w:r>
          </w:p>
        </w:tc>
      </w:tr>
    </w:tbl>
    <w:p w:rsidR="00993F0B" w:rsidRDefault="00993F0B" w:rsidP="00972415"/>
    <w:p w:rsidR="00993F0B" w:rsidRDefault="00993F0B">
      <w:r>
        <w:br w:type="page"/>
      </w:r>
    </w:p>
    <w:p w:rsidR="00A44056" w:rsidRDefault="00B27B50" w:rsidP="00993F0B">
      <w:pPr>
        <w:pStyle w:val="Titel"/>
      </w:pPr>
      <w:sdt>
        <w:sdtPr>
          <w:alias w:val="Firma"/>
          <w:tag w:val=""/>
          <w:id w:val="-463655878"/>
          <w:placeholder>
            <w:docPart w:val="78C9C78F389A4ACC92AB55D378B2BFF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="00993F0B">
            <w:t>RoCoVoMo</w:t>
          </w:r>
          <w:proofErr w:type="spellEnd"/>
        </w:sdtContent>
      </w:sdt>
    </w:p>
    <w:sdt>
      <w:sdtPr>
        <w:alias w:val="Titel"/>
        <w:tag w:val=""/>
        <w:id w:val="-128695913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93F0B" w:rsidRDefault="000805B2" w:rsidP="00993F0B">
          <w:pPr>
            <w:pStyle w:val="Titel"/>
          </w:pPr>
          <w:proofErr w:type="spellStart"/>
          <w:r>
            <w:t>Projektmanagment</w:t>
          </w:r>
          <w:proofErr w:type="spellEnd"/>
        </w:p>
      </w:sdtContent>
    </w:sdt>
    <w:p w:rsidR="000805B2" w:rsidRDefault="000805B2" w:rsidP="000805B2">
      <w:pPr>
        <w:pStyle w:val="Untertitel"/>
      </w:pPr>
      <w:r>
        <w:t>Abstract</w:t>
      </w:r>
    </w:p>
    <w:p w:rsidR="000805B2" w:rsidRDefault="000805B2" w:rsidP="000805B2">
      <w:pPr>
        <w:jc w:val="both"/>
      </w:pPr>
      <w:proofErr w:type="spellStart"/>
      <w:r w:rsidRPr="00F51F12">
        <w:t>RoCoVoMo</w:t>
      </w:r>
      <w:proofErr w:type="spellEnd"/>
      <w:r w:rsidRPr="00F51F12">
        <w:t xml:space="preserve"> ist ein Projekt, </w:t>
      </w:r>
      <w:proofErr w:type="gramStart"/>
      <w:r w:rsidRPr="00F51F12">
        <w:t>dass</w:t>
      </w:r>
      <w:proofErr w:type="gramEnd"/>
      <w:r w:rsidRPr="00F51F12">
        <w:t xml:space="preserve"> im Rahmen der Studienarbeit, veranlasst von Professor Hans-Jörg </w:t>
      </w:r>
      <w:proofErr w:type="spellStart"/>
      <w:r w:rsidRPr="00F51F12">
        <w:t>Haubner</w:t>
      </w:r>
      <w:proofErr w:type="spellEnd"/>
      <w:r w:rsidRPr="00F51F12">
        <w:t xml:space="preserve">, entstand. </w:t>
      </w:r>
      <w:r w:rsidRPr="007460A0">
        <w:t xml:space="preserve">Dabei handelt es sich um Arbeiten rund um den Einsatz einer </w:t>
      </w:r>
      <w:proofErr w:type="spellStart"/>
      <w:r>
        <w:t>Kinect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Windows als Steuerung eines mobilen Roboters</w:t>
      </w:r>
      <w:r w:rsidRPr="007460A0">
        <w:t>.</w:t>
      </w:r>
    </w:p>
    <w:p w:rsidR="003D7012" w:rsidRDefault="003D7012" w:rsidP="003D7012">
      <w:pPr>
        <w:pStyle w:val="berschrift1"/>
      </w:pPr>
      <w:bookmarkStart w:id="1" w:name="_Toc346825960"/>
      <w:r>
        <w:t>Projektdefinition</w:t>
      </w:r>
      <w:bookmarkEnd w:id="1"/>
    </w:p>
    <w:p w:rsidR="003D7012" w:rsidRPr="003D7012" w:rsidRDefault="003D7012" w:rsidP="003D7012">
      <w:pPr>
        <w:jc w:val="both"/>
      </w:pPr>
      <w:r>
        <w:t>Dieser Bereich umfasst die allgemeinen Informationen rund um das Projekt, sowie eine kurze Beschreibung des Projekts.</w:t>
      </w:r>
    </w:p>
    <w:p w:rsidR="003D7012" w:rsidRPr="003D7012" w:rsidRDefault="003D7012" w:rsidP="003D7012">
      <w:pPr>
        <w:jc w:val="both"/>
      </w:pPr>
      <w:r>
        <w:t>Für weitere Informationen wird auf das entsprechende Dokument verwiesen.</w:t>
      </w:r>
    </w:p>
    <w:p w:rsidR="00993F0B" w:rsidRDefault="000805B2" w:rsidP="000805B2">
      <w:pPr>
        <w:pStyle w:val="berschrift1"/>
      </w:pPr>
      <w:bookmarkStart w:id="2" w:name="_Toc346825961"/>
      <w:r w:rsidRPr="000805B2">
        <w:t xml:space="preserve">Software </w:t>
      </w:r>
      <w:proofErr w:type="spellStart"/>
      <w:r w:rsidRPr="000805B2">
        <w:t>Requirements</w:t>
      </w:r>
      <w:proofErr w:type="spellEnd"/>
      <w:r w:rsidRPr="000805B2">
        <w:t xml:space="preserve"> </w:t>
      </w:r>
      <w:proofErr w:type="spellStart"/>
      <w:r w:rsidRPr="000805B2">
        <w:t>Specification</w:t>
      </w:r>
      <w:bookmarkEnd w:id="2"/>
      <w:proofErr w:type="spellEnd"/>
    </w:p>
    <w:p w:rsidR="000805B2" w:rsidRDefault="000805B2" w:rsidP="000805B2">
      <w:pPr>
        <w:jc w:val="both"/>
      </w:pPr>
      <w:r w:rsidRPr="000805B2">
        <w:t xml:space="preserve">Die Software </w:t>
      </w:r>
      <w:proofErr w:type="spellStart"/>
      <w:r w:rsidRPr="000805B2">
        <w:t>Requirements</w:t>
      </w:r>
      <w:proofErr w:type="spellEnd"/>
      <w:r w:rsidRPr="000805B2">
        <w:t xml:space="preserve"> </w:t>
      </w:r>
      <w:proofErr w:type="spellStart"/>
      <w:r w:rsidRPr="000805B2">
        <w:t>Specification</w:t>
      </w:r>
      <w:proofErr w:type="spellEnd"/>
      <w:r w:rsidRPr="000805B2">
        <w:t xml:space="preserve"> (SRS) ist ein vom IEEE (Institute </w:t>
      </w:r>
      <w:proofErr w:type="spellStart"/>
      <w:r w:rsidRPr="000805B2">
        <w:t>of</w:t>
      </w:r>
      <w:proofErr w:type="spellEnd"/>
      <w:r w:rsidRPr="000805B2">
        <w:t xml:space="preserve"> </w:t>
      </w:r>
      <w:proofErr w:type="spellStart"/>
      <w:r w:rsidRPr="000805B2">
        <w:t>Electrical</w:t>
      </w:r>
      <w:proofErr w:type="spellEnd"/>
      <w:r w:rsidRPr="000805B2">
        <w:t xml:space="preserve"> </w:t>
      </w:r>
      <w:proofErr w:type="spellStart"/>
      <w:r w:rsidRPr="000805B2">
        <w:t>and</w:t>
      </w:r>
      <w:proofErr w:type="spellEnd"/>
      <w:r w:rsidRPr="000805B2">
        <w:t xml:space="preserve"> Electronic Engineers) erstmals unter (ANSI/IEEE Std 830-1984) veröffentlichter Standard zur Spezifikation von Software. Das IEEE hat die Spezifikation mehrmals überarbeitet und die momentan neueste Version ist Std 830-1998.</w:t>
      </w:r>
    </w:p>
    <w:p w:rsidR="000805B2" w:rsidRDefault="000805B2" w:rsidP="000805B2">
      <w:pPr>
        <w:jc w:val="both"/>
      </w:pPr>
      <w:r w:rsidRPr="000805B2">
        <w:t>Die SRS umfasst das Lastenheft wie auch das Pflichtenheft.</w:t>
      </w:r>
    </w:p>
    <w:p w:rsidR="000805B2" w:rsidRDefault="000805B2" w:rsidP="000805B2">
      <w:pPr>
        <w:jc w:val="both"/>
      </w:pPr>
      <w:r>
        <w:t xml:space="preserve">Im Rahmen des Projekts </w:t>
      </w:r>
      <w:proofErr w:type="spellStart"/>
      <w:r>
        <w:t>RoCoVoMo</w:t>
      </w:r>
      <w:proofErr w:type="spellEnd"/>
      <w:r>
        <w:t xml:space="preserve"> beschreibt es alle Komponenten, die Anwendung und Studienarbeit betreffen.</w:t>
      </w:r>
    </w:p>
    <w:p w:rsidR="003D7012" w:rsidRDefault="003D7012" w:rsidP="000805B2">
      <w:pPr>
        <w:jc w:val="both"/>
      </w:pPr>
      <w:r>
        <w:t>Für weitere Informationen wird auf das entsprechende Dokument verwiesen.</w:t>
      </w:r>
    </w:p>
    <w:p w:rsidR="000805B2" w:rsidRDefault="00324445" w:rsidP="000805B2">
      <w:pPr>
        <w:pStyle w:val="berschrift1"/>
      </w:pPr>
      <w:bookmarkStart w:id="3" w:name="_Toc346825962"/>
      <w:r>
        <w:t>Test Plan</w:t>
      </w:r>
      <w:bookmarkEnd w:id="3"/>
    </w:p>
    <w:p w:rsidR="00324445" w:rsidRDefault="00324445" w:rsidP="003D7012">
      <w:pPr>
        <w:jc w:val="both"/>
      </w:pPr>
      <w:r>
        <w:t xml:space="preserve">Der Test Plan ist ein Dokument, </w:t>
      </w:r>
      <w:r w:rsidR="003D7012">
        <w:t xml:space="preserve">das alle Details, </w:t>
      </w:r>
      <w:r>
        <w:t>Spez</w:t>
      </w:r>
      <w:r w:rsidR="003D7012">
        <w:t>ifikationen und den Ablauf von Tests innerhalb eines Projekts beschreibt. Diese Dokumentation ist nach IEEE 829 standardisiert.</w:t>
      </w:r>
    </w:p>
    <w:p w:rsidR="003D7012" w:rsidRDefault="003D7012" w:rsidP="003D7012">
      <w:pPr>
        <w:jc w:val="both"/>
      </w:pPr>
      <w:r>
        <w:t xml:space="preserve">Für das Projekt </w:t>
      </w:r>
      <w:proofErr w:type="spellStart"/>
      <w:r>
        <w:t>RoCoVoMo</w:t>
      </w:r>
      <w:proofErr w:type="spellEnd"/>
      <w:r>
        <w:t xml:space="preserve"> wurde eine abgespeckte Form verwendet, da eine fachlich und technisch korrekte Ausarbeit der Anwendung im Detail, den zeitlichen Rahmen der Arbeiten am Projekt überschritten hätte.</w:t>
      </w:r>
    </w:p>
    <w:p w:rsidR="003D7012" w:rsidRDefault="003D7012" w:rsidP="003D7012">
      <w:pPr>
        <w:jc w:val="both"/>
      </w:pPr>
      <w:r>
        <w:t>Für weitere Informationen wird auf das entsprechende Dokument verwiesen.</w:t>
      </w:r>
    </w:p>
    <w:p w:rsidR="003D7012" w:rsidRDefault="003D7012" w:rsidP="003D7012">
      <w:pPr>
        <w:pStyle w:val="berschrift1"/>
      </w:pPr>
      <w:bookmarkStart w:id="4" w:name="_Toc346825963"/>
      <w:r>
        <w:lastRenderedPageBreak/>
        <w:t>Protokolle</w:t>
      </w:r>
      <w:bookmarkEnd w:id="4"/>
    </w:p>
    <w:p w:rsidR="003D7012" w:rsidRPr="003D7012" w:rsidRDefault="003D7012" w:rsidP="003D7012">
      <w:pPr>
        <w:jc w:val="both"/>
      </w:pPr>
      <w:r>
        <w:t>Alle während der Projektlaufzeit abgehalten Treffen und Sitzungen wurden protokolliert und in einem separaten Dokument festgehalten.</w:t>
      </w:r>
    </w:p>
    <w:p w:rsidR="003D7012" w:rsidRPr="003D7012" w:rsidRDefault="003D7012" w:rsidP="003D7012">
      <w:pPr>
        <w:jc w:val="both"/>
      </w:pPr>
      <w:r>
        <w:t>Für weitere Informationen wird auf das entsprechende Dokument verwiesen.</w:t>
      </w:r>
    </w:p>
    <w:p w:rsidR="003D7012" w:rsidRDefault="003D7012" w:rsidP="003D7012">
      <w:pPr>
        <w:pStyle w:val="berschrift1"/>
      </w:pPr>
      <w:bookmarkStart w:id="5" w:name="_Toc346825964"/>
      <w:r w:rsidRPr="003D7012">
        <w:t>Qualitätsmanagement</w:t>
      </w:r>
      <w:bookmarkEnd w:id="5"/>
    </w:p>
    <w:p w:rsidR="003D7012" w:rsidRDefault="003D7012" w:rsidP="003D7012">
      <w:pPr>
        <w:jc w:val="both"/>
      </w:pPr>
      <w:r w:rsidRPr="003D7012">
        <w:t>Qualitätsmanagement (QM) bezeichnet alle organisatorischen Maßnahmen, die der Verbesserung der Prozessqualität, der Leistungen und damit den Produkten jeglicher Art dienen</w:t>
      </w:r>
      <w:r>
        <w:t>.</w:t>
      </w:r>
    </w:p>
    <w:p w:rsidR="005B4497" w:rsidRDefault="003D7012" w:rsidP="003D7012">
      <w:pPr>
        <w:jc w:val="both"/>
      </w:pPr>
      <w:r>
        <w:t>Im Rahmen des Projekts entstand in diesem Zusammenhang ein Konfigurationsmanagement</w:t>
      </w:r>
    </w:p>
    <w:p w:rsidR="005B4497" w:rsidRPr="005B4497" w:rsidRDefault="005B4497" w:rsidP="005B4497">
      <w:pPr>
        <w:ind w:left="708"/>
        <w:jc w:val="both"/>
        <w:rPr>
          <w:i/>
        </w:rPr>
      </w:pPr>
      <w:r w:rsidRPr="005B4497">
        <w:rPr>
          <w:i/>
        </w:rPr>
        <w:t>Konfigurationsmanagement (KM) ist eine Managementdisziplin, die organisatorische und verhaltensmäßige Regeln auf den Produktlebenslauf einer Konfigurationseinheit von seiner Entwicklung über Herstellung und Betreuung anwendet</w:t>
      </w:r>
    </w:p>
    <w:p w:rsidR="003D7012" w:rsidRDefault="005B4497" w:rsidP="003D7012">
      <w:pPr>
        <w:jc w:val="both"/>
      </w:pPr>
      <w:r>
        <w:t>erstellt</w:t>
      </w:r>
      <w:r w:rsidR="003D7012">
        <w:t xml:space="preserve">, um eben diese Maßnahmen standardisiert und auf das Projekt zugeschnitten </w:t>
      </w:r>
      <w:r>
        <w:t>auszuformulieren.</w:t>
      </w:r>
    </w:p>
    <w:p w:rsidR="003D7012" w:rsidRDefault="003D7012" w:rsidP="003D7012">
      <w:pPr>
        <w:jc w:val="both"/>
      </w:pPr>
      <w:r>
        <w:t>Für weitere Informationen wird auf das entsprechende Dokument verwiesen.</w:t>
      </w:r>
    </w:p>
    <w:p w:rsidR="003D7012" w:rsidRDefault="005B4497" w:rsidP="005B4497">
      <w:pPr>
        <w:pStyle w:val="berschrift1"/>
      </w:pPr>
      <w:bookmarkStart w:id="6" w:name="_Toc346825965"/>
      <w:r w:rsidRPr="005B4497">
        <w:t>Risikomanagement-Plan</w:t>
      </w:r>
      <w:bookmarkEnd w:id="6"/>
    </w:p>
    <w:p w:rsidR="003D7012" w:rsidRPr="003D7012" w:rsidRDefault="005B4497" w:rsidP="003D7012">
      <w:pPr>
        <w:jc w:val="both"/>
      </w:pPr>
      <w:r w:rsidRPr="005B4497">
        <w:t>Risikomanagement umfasst sämtliche Maßnahmen zur systematischen Erkennung, Analyse, Bewertung, Überwachung und Kontrolle von Risiken</w:t>
      </w:r>
      <w:r>
        <w:t>.</w:t>
      </w:r>
    </w:p>
    <w:p w:rsidR="003D7012" w:rsidRDefault="003D7012" w:rsidP="003D7012">
      <w:pPr>
        <w:jc w:val="both"/>
      </w:pPr>
      <w:r>
        <w:t>Für weitere Informationen wird auf das entsprechende Dokument verwiesen.</w:t>
      </w:r>
    </w:p>
    <w:p w:rsidR="005B4497" w:rsidRDefault="005B4497" w:rsidP="005B4497">
      <w:pPr>
        <w:pStyle w:val="berschrift1"/>
      </w:pPr>
      <w:bookmarkStart w:id="7" w:name="_Toc346825966"/>
      <w:r>
        <w:t>Projektplan</w:t>
      </w:r>
      <w:bookmarkEnd w:id="7"/>
    </w:p>
    <w:p w:rsidR="005B4497" w:rsidRDefault="005B4497" w:rsidP="005B4497">
      <w:pPr>
        <w:jc w:val="both"/>
      </w:pPr>
      <w:r w:rsidRPr="005B4497">
        <w:t>Projektplan ist ein Begriff aus dem Projektmanagement und hält das Resultat sämtlicher Planungsaktivitäten in einem konsistenten Dokument</w:t>
      </w:r>
      <w:r>
        <w:t xml:space="preserve"> fest.</w:t>
      </w:r>
    </w:p>
    <w:p w:rsidR="005B4497" w:rsidRPr="005B4497" w:rsidRDefault="005B4497" w:rsidP="005B4497">
      <w:pPr>
        <w:jc w:val="both"/>
      </w:pPr>
      <w:r>
        <w:t>Für weitere Informationen wird auf das entsprechende Dokument verwiesen.</w:t>
      </w:r>
    </w:p>
    <w:p w:rsidR="003D7012" w:rsidRDefault="003D7012" w:rsidP="003D7012">
      <w:pPr>
        <w:pStyle w:val="berschrift1"/>
      </w:pPr>
      <w:bookmarkStart w:id="8" w:name="_Toc346825967"/>
      <w:r>
        <w:t>Projektabschluss</w:t>
      </w:r>
      <w:bookmarkEnd w:id="8"/>
    </w:p>
    <w:p w:rsidR="003D7012" w:rsidRPr="003D7012" w:rsidRDefault="005B4497" w:rsidP="003D7012">
      <w:pPr>
        <w:jc w:val="both"/>
      </w:pPr>
      <w:r w:rsidRPr="005B4497">
        <w:t>Der Projektabschlussbericht, auch Projektbilanz genannt, fasst die Ereignisse und Ergebnisse des Projektes zusammen</w:t>
      </w:r>
      <w:r>
        <w:t>.</w:t>
      </w:r>
    </w:p>
    <w:p w:rsidR="003D7012" w:rsidRPr="003D7012" w:rsidRDefault="003D7012" w:rsidP="003D7012">
      <w:pPr>
        <w:jc w:val="both"/>
      </w:pPr>
      <w:r>
        <w:lastRenderedPageBreak/>
        <w:t>Für weitere Informationen wird auf das entsprechende Dokument verwiesen.</w:t>
      </w:r>
    </w:p>
    <w:sectPr w:rsidR="003D7012" w:rsidRPr="003D7012" w:rsidSect="00381604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B50" w:rsidRDefault="00B27B50" w:rsidP="00381604">
      <w:pPr>
        <w:spacing w:after="0" w:line="240" w:lineRule="auto"/>
      </w:pPr>
      <w:r>
        <w:separator/>
      </w:r>
    </w:p>
  </w:endnote>
  <w:endnote w:type="continuationSeparator" w:id="0">
    <w:p w:rsidR="00B27B50" w:rsidRDefault="00B27B50" w:rsidP="00381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E9E" w:rsidRDefault="00E22E9E" w:rsidP="00B901B9">
    <w:pPr>
      <w:pStyle w:val="Fuzeile"/>
      <w:spacing w:line="360" w:lineRule="auto"/>
    </w:pPr>
  </w:p>
  <w:p w:rsidR="00E22E9E" w:rsidRDefault="00E22E9E" w:rsidP="00B901B9">
    <w:pPr>
      <w:pStyle w:val="Fuzeile"/>
      <w:spacing w:line="360" w:lineRule="auto"/>
    </w:pPr>
    <w:r>
      <w:rPr>
        <w:sz w:val="24"/>
        <w:szCs w:val="24"/>
      </w:rPr>
      <w:pict>
        <v:rect id="_x0000_i1026" style="width:448.6pt;height:1pt" o:hrpct="989" o:hralign="center" o:hrstd="t" o:hr="t" fillcolor="#a0a0a0" stroked="f">
          <v:imagedata r:id="rId1" o:title=""/>
        </v:rect>
      </w:pict>
    </w:r>
  </w:p>
  <w:p w:rsidR="00B901B9" w:rsidRDefault="00B901B9" w:rsidP="00B901B9">
    <w:pPr>
      <w:pStyle w:val="Fuzeile"/>
      <w:spacing w:line="360" w:lineRule="auto"/>
    </w:pPr>
    <w:r>
      <w:t>19.01.2013</w:t>
    </w:r>
    <w:r>
      <w:ptab w:relativeTo="margin" w:alignment="center" w:leader="none"/>
    </w:r>
    <w:sdt>
      <w:sdtPr>
        <w:alias w:val="Autor"/>
        <w:tag w:val=""/>
        <w:id w:val="-117303452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805B2">
          <w:t>Simon, Ebner</w:t>
        </w:r>
      </w:sdtContent>
    </w:sdt>
    <w:r>
      <w:ptab w:relativeTo="margin" w:alignment="right" w:leader="none"/>
    </w:r>
    <w:r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E22E9E">
      <w:rPr>
        <w:noProof/>
      </w:rPr>
      <w:t>6</w:t>
    </w:r>
    <w:r>
      <w:fldChar w:fldCharType="end"/>
    </w:r>
    <w:r>
      <w:t xml:space="preserve"> von </w:t>
    </w:r>
    <w:r w:rsidR="00B27B50">
      <w:fldChar w:fldCharType="begin"/>
    </w:r>
    <w:r w:rsidR="00B27B50">
      <w:instrText xml:space="preserve"> NUMPAGES  \* Arabic  \* MERGEFORMAT </w:instrText>
    </w:r>
    <w:r w:rsidR="00B27B50">
      <w:fldChar w:fldCharType="separate"/>
    </w:r>
    <w:r w:rsidR="00E22E9E">
      <w:rPr>
        <w:noProof/>
      </w:rPr>
      <w:t>6</w:t>
    </w:r>
    <w:r w:rsidR="00B27B50">
      <w:rPr>
        <w:noProof/>
      </w:rPr>
      <w:fldChar w:fldCharType="end"/>
    </w:r>
  </w:p>
  <w:p w:rsidR="00381604" w:rsidRPr="00B901B9" w:rsidRDefault="00381604" w:rsidP="00B901B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B50" w:rsidRDefault="00B27B50" w:rsidP="00381604">
      <w:pPr>
        <w:spacing w:after="0" w:line="240" w:lineRule="auto"/>
      </w:pPr>
      <w:r>
        <w:separator/>
      </w:r>
    </w:p>
  </w:footnote>
  <w:footnote w:type="continuationSeparator" w:id="0">
    <w:p w:rsidR="00B27B50" w:rsidRDefault="00B27B50" w:rsidP="00381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1B9" w:rsidRPr="00B901B9" w:rsidRDefault="00B901B9" w:rsidP="00B901B9">
    <w:pPr>
      <w:pStyle w:val="Kopfzeile"/>
      <w:rPr>
        <w:sz w:val="24"/>
        <w:szCs w:val="24"/>
      </w:rPr>
    </w:pPr>
    <w:r w:rsidRPr="00B901B9">
      <w:rPr>
        <w:sz w:val="24"/>
        <w:szCs w:val="24"/>
      </w:rPr>
      <w:tab/>
    </w:r>
    <w:r w:rsidRPr="00B901B9">
      <w:rPr>
        <w:sz w:val="24"/>
        <w:szCs w:val="24"/>
      </w:rPr>
      <w:tab/>
    </w:r>
    <w:sdt>
      <w:sdtPr>
        <w:rPr>
          <w:sz w:val="24"/>
          <w:szCs w:val="24"/>
        </w:rPr>
        <w:alias w:val="Titel"/>
        <w:tag w:val=""/>
        <w:id w:val="-9251049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0805B2">
          <w:rPr>
            <w:sz w:val="24"/>
            <w:szCs w:val="24"/>
          </w:rPr>
          <w:t>Projektmanagment</w:t>
        </w:r>
        <w:proofErr w:type="spellEnd"/>
      </w:sdtContent>
    </w:sdt>
  </w:p>
  <w:p w:rsidR="00381604" w:rsidRDefault="00B27B50" w:rsidP="00B901B9">
    <w:pPr>
      <w:pStyle w:val="Kopfzeile"/>
      <w:rPr>
        <w:sz w:val="24"/>
        <w:szCs w:val="24"/>
      </w:rPr>
    </w:pPr>
    <w:r>
      <w:rPr>
        <w:sz w:val="24"/>
        <w:szCs w:val="24"/>
      </w:rPr>
      <w:pict>
        <v:rect id="_x0000_i1025" style="width:448.6pt;height:1pt" o:hrpct="989" o:hralign="center" o:hrstd="t" o:hr="t" fillcolor="#a0a0a0" stroked="f">
          <v:imagedata r:id="rId1" o:title=""/>
        </v:rect>
      </w:pict>
    </w:r>
  </w:p>
  <w:p w:rsidR="00E22E9E" w:rsidRDefault="00E22E9E" w:rsidP="00B901B9">
    <w:pPr>
      <w:pStyle w:val="Kopfzeile"/>
      <w:rPr>
        <w:sz w:val="24"/>
        <w:szCs w:val="24"/>
      </w:rPr>
    </w:pPr>
  </w:p>
  <w:p w:rsidR="00E22E9E" w:rsidRPr="00B901B9" w:rsidRDefault="00E22E9E" w:rsidP="00B901B9">
    <w:pPr>
      <w:pStyle w:val="Kopfzeile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F1336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5B2"/>
    <w:rsid w:val="000805B2"/>
    <w:rsid w:val="00112063"/>
    <w:rsid w:val="00324445"/>
    <w:rsid w:val="00381604"/>
    <w:rsid w:val="003D7012"/>
    <w:rsid w:val="0052684C"/>
    <w:rsid w:val="005B4497"/>
    <w:rsid w:val="00972415"/>
    <w:rsid w:val="00993F0B"/>
    <w:rsid w:val="00A44056"/>
    <w:rsid w:val="00B27B50"/>
    <w:rsid w:val="00B901B9"/>
    <w:rsid w:val="00E22E9E"/>
    <w:rsid w:val="00FA58AA"/>
    <w:rsid w:val="00FE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93F0B"/>
    <w:pPr>
      <w:keepNext/>
      <w:keepLines/>
      <w:numPr>
        <w:numId w:val="1"/>
      </w:numP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3F0B"/>
    <w:pPr>
      <w:keepNext/>
      <w:keepLines/>
      <w:numPr>
        <w:ilvl w:val="1"/>
        <w:numId w:val="1"/>
      </w:numPr>
      <w:spacing w:before="200" w:after="12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93F0B"/>
    <w:pPr>
      <w:keepNext/>
      <w:keepLines/>
      <w:numPr>
        <w:ilvl w:val="2"/>
        <w:numId w:val="1"/>
      </w:numPr>
      <w:spacing w:before="200" w:after="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93F0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93F0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93F0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93F0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93F0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93F0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381604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81604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81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160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81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1604"/>
  </w:style>
  <w:style w:type="paragraph" w:styleId="Fuzeile">
    <w:name w:val="footer"/>
    <w:basedOn w:val="Standard"/>
    <w:link w:val="FuzeileZchn"/>
    <w:uiPriority w:val="99"/>
    <w:unhideWhenUsed/>
    <w:rsid w:val="00381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1604"/>
  </w:style>
  <w:style w:type="character" w:styleId="Platzhaltertext">
    <w:name w:val="Placeholder Text"/>
    <w:basedOn w:val="Absatz-Standardschriftart"/>
    <w:uiPriority w:val="99"/>
    <w:semiHidden/>
    <w:rsid w:val="00381604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93F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72415"/>
    <w:pPr>
      <w:outlineLvl w:val="9"/>
    </w:pPr>
    <w:rPr>
      <w:lang w:eastAsia="de-DE"/>
    </w:rPr>
  </w:style>
  <w:style w:type="table" w:styleId="Tabellenraster">
    <w:name w:val="Table Grid"/>
    <w:basedOn w:val="NormaleTabelle"/>
    <w:uiPriority w:val="59"/>
    <w:rsid w:val="009724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3">
    <w:name w:val="Light List Accent 3"/>
    <w:basedOn w:val="NormaleTabelle"/>
    <w:uiPriority w:val="61"/>
    <w:rsid w:val="009724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993F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93F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93F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93F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93F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93F0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93F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93F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93F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93F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993F0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93F0B"/>
    <w:pPr>
      <w:tabs>
        <w:tab w:val="left" w:pos="709"/>
        <w:tab w:val="right" w:leader="dot" w:pos="9062"/>
      </w:tabs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993F0B"/>
    <w:pPr>
      <w:tabs>
        <w:tab w:val="left" w:pos="709"/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993F0B"/>
    <w:rPr>
      <w:color w:val="0000FF" w:themeColor="hyperlink"/>
      <w:u w:val="single"/>
    </w:rPr>
  </w:style>
  <w:style w:type="table" w:styleId="HelleListe-Akzent1">
    <w:name w:val="Light List Accent 1"/>
    <w:basedOn w:val="NormaleTabelle"/>
    <w:uiPriority w:val="61"/>
    <w:rsid w:val="00B901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Untertitel">
    <w:name w:val="Subtitle"/>
    <w:basedOn w:val="Standard"/>
    <w:next w:val="Standard"/>
    <w:link w:val="UntertitelZchn"/>
    <w:uiPriority w:val="11"/>
    <w:qFormat/>
    <w:rsid w:val="000805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805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93F0B"/>
    <w:pPr>
      <w:keepNext/>
      <w:keepLines/>
      <w:numPr>
        <w:numId w:val="1"/>
      </w:numP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3F0B"/>
    <w:pPr>
      <w:keepNext/>
      <w:keepLines/>
      <w:numPr>
        <w:ilvl w:val="1"/>
        <w:numId w:val="1"/>
      </w:numPr>
      <w:spacing w:before="200" w:after="12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93F0B"/>
    <w:pPr>
      <w:keepNext/>
      <w:keepLines/>
      <w:numPr>
        <w:ilvl w:val="2"/>
        <w:numId w:val="1"/>
      </w:numPr>
      <w:spacing w:before="200" w:after="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93F0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93F0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93F0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93F0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93F0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93F0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381604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81604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81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160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81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1604"/>
  </w:style>
  <w:style w:type="paragraph" w:styleId="Fuzeile">
    <w:name w:val="footer"/>
    <w:basedOn w:val="Standard"/>
    <w:link w:val="FuzeileZchn"/>
    <w:uiPriority w:val="99"/>
    <w:unhideWhenUsed/>
    <w:rsid w:val="00381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1604"/>
  </w:style>
  <w:style w:type="character" w:styleId="Platzhaltertext">
    <w:name w:val="Placeholder Text"/>
    <w:basedOn w:val="Absatz-Standardschriftart"/>
    <w:uiPriority w:val="99"/>
    <w:semiHidden/>
    <w:rsid w:val="00381604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93F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72415"/>
    <w:pPr>
      <w:outlineLvl w:val="9"/>
    </w:pPr>
    <w:rPr>
      <w:lang w:eastAsia="de-DE"/>
    </w:rPr>
  </w:style>
  <w:style w:type="table" w:styleId="Tabellenraster">
    <w:name w:val="Table Grid"/>
    <w:basedOn w:val="NormaleTabelle"/>
    <w:uiPriority w:val="59"/>
    <w:rsid w:val="009724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3">
    <w:name w:val="Light List Accent 3"/>
    <w:basedOn w:val="NormaleTabelle"/>
    <w:uiPriority w:val="61"/>
    <w:rsid w:val="009724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993F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93F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93F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93F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93F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93F0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93F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93F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93F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93F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993F0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93F0B"/>
    <w:pPr>
      <w:tabs>
        <w:tab w:val="left" w:pos="709"/>
        <w:tab w:val="right" w:leader="dot" w:pos="9062"/>
      </w:tabs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993F0B"/>
    <w:pPr>
      <w:tabs>
        <w:tab w:val="left" w:pos="709"/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993F0B"/>
    <w:rPr>
      <w:color w:val="0000FF" w:themeColor="hyperlink"/>
      <w:u w:val="single"/>
    </w:rPr>
  </w:style>
  <w:style w:type="table" w:styleId="HelleListe-Akzent1">
    <w:name w:val="Light List Accent 1"/>
    <w:basedOn w:val="NormaleTabelle"/>
    <w:uiPriority w:val="61"/>
    <w:rsid w:val="00B901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Untertitel">
    <w:name w:val="Subtitle"/>
    <w:basedOn w:val="Standard"/>
    <w:next w:val="Standard"/>
    <w:link w:val="UntertitelZchn"/>
    <w:uiPriority w:val="11"/>
    <w:qFormat/>
    <w:rsid w:val="000805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805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8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ce3518\Desktop\pm\Rocovomo-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5FE0940E3F645D3AB6146847C7A9BD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02CB09-12D4-4466-A7C4-B0836E65F04E}"/>
      </w:docPartPr>
      <w:docPartBody>
        <w:p w:rsidR="002E7D54" w:rsidRDefault="00E2020F">
          <w:pPr>
            <w:pStyle w:val="E5FE0940E3F645D3AB6146847C7A9BDD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[Geben Sie den Titel des Dokuments ein]</w:t>
          </w:r>
        </w:p>
      </w:docPartBody>
    </w:docPart>
    <w:docPart>
      <w:docPartPr>
        <w:name w:val="B286060D596C45D9998CC27D563CE1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206B7C-94D8-4100-9954-11E0E1954F6D}"/>
      </w:docPartPr>
      <w:docPartBody>
        <w:p w:rsidR="002E7D54" w:rsidRDefault="00E2020F">
          <w:pPr>
            <w:pStyle w:val="B286060D596C45D9998CC27D563CE179"/>
          </w:pPr>
          <w:r>
            <w:rPr>
              <w:sz w:val="40"/>
              <w:szCs w:val="40"/>
            </w:rPr>
            <w:t>[Geben Sie den Untertitel des Dokuments ein]</w:t>
          </w:r>
        </w:p>
      </w:docPartBody>
    </w:docPart>
    <w:docPart>
      <w:docPartPr>
        <w:name w:val="DA0EBC90355847729D4BBFEF1A76E6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1648EB-282F-41AE-A50A-B0B87F808A4D}"/>
      </w:docPartPr>
      <w:docPartBody>
        <w:p w:rsidR="002E7D54" w:rsidRDefault="00E2020F">
          <w:pPr>
            <w:pStyle w:val="DA0EBC90355847729D4BBFEF1A76E6BF"/>
          </w:pPr>
          <w:r>
            <w:rPr>
              <w:sz w:val="28"/>
              <w:szCs w:val="28"/>
            </w:rPr>
            <w:t>[Geben Sie den Namen des Autors ein]</w:t>
          </w:r>
        </w:p>
      </w:docPartBody>
    </w:docPart>
    <w:docPart>
      <w:docPartPr>
        <w:name w:val="576A3C6D09C84AD6BA6904E2B8CBD7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4E393C-4C9D-4541-A788-E911192E9F31}"/>
      </w:docPartPr>
      <w:docPartBody>
        <w:p w:rsidR="002E7D54" w:rsidRDefault="00E2020F">
          <w:pPr>
            <w:pStyle w:val="576A3C6D09C84AD6BA6904E2B8CBD75C"/>
          </w:pPr>
          <w:r w:rsidRPr="00C27FB7">
            <w:rPr>
              <w:rStyle w:val="Platzhaltertext"/>
            </w:rPr>
            <w:t>[Firma]</w:t>
          </w:r>
        </w:p>
      </w:docPartBody>
    </w:docPart>
    <w:docPart>
      <w:docPartPr>
        <w:name w:val="534A07708D624E9883CAD2EE8F3C11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6E4EE9A-9662-44F0-A74A-FC9634151D67}"/>
      </w:docPartPr>
      <w:docPartBody>
        <w:p w:rsidR="002E7D54" w:rsidRDefault="00E2020F">
          <w:pPr>
            <w:pStyle w:val="534A07708D624E9883CAD2EE8F3C119F"/>
          </w:pPr>
          <w:r w:rsidRPr="00C27FB7">
            <w:rPr>
              <w:rStyle w:val="Platzhaltertext"/>
            </w:rPr>
            <w:t>[Firma]</w:t>
          </w:r>
        </w:p>
      </w:docPartBody>
    </w:docPart>
    <w:docPart>
      <w:docPartPr>
        <w:name w:val="9F659CFEE1074BB5B09C18C6B01C98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A3CA67A-40A0-4DC2-957C-C8D9D2074DCF}"/>
      </w:docPartPr>
      <w:docPartBody>
        <w:p w:rsidR="002E7D54" w:rsidRDefault="00E2020F">
          <w:pPr>
            <w:pStyle w:val="9F659CFEE1074BB5B09C18C6B01C9816"/>
          </w:pPr>
          <w:r w:rsidRPr="00C27FB7">
            <w:rPr>
              <w:rStyle w:val="Platzhaltertext"/>
            </w:rPr>
            <w:t>[Firma]</w:t>
          </w:r>
        </w:p>
      </w:docPartBody>
    </w:docPart>
    <w:docPart>
      <w:docPartPr>
        <w:name w:val="80B13B38734D4EC2AF2455DB78035E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E4D0EC2-86F6-4557-89C2-0A6E096679B5}"/>
      </w:docPartPr>
      <w:docPartBody>
        <w:p w:rsidR="002E7D54" w:rsidRDefault="00E2020F">
          <w:pPr>
            <w:pStyle w:val="80B13B38734D4EC2AF2455DB78035E3C"/>
          </w:pPr>
          <w:r w:rsidRPr="00C27FB7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15F"/>
    <w:rsid w:val="002E7D54"/>
    <w:rsid w:val="00E2020F"/>
    <w:rsid w:val="00E83C4E"/>
    <w:rsid w:val="00E9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5FE0940E3F645D3AB6146847C7A9BDD">
    <w:name w:val="E5FE0940E3F645D3AB6146847C7A9BDD"/>
  </w:style>
  <w:style w:type="paragraph" w:customStyle="1" w:styleId="B286060D596C45D9998CC27D563CE179">
    <w:name w:val="B286060D596C45D9998CC27D563CE179"/>
  </w:style>
  <w:style w:type="paragraph" w:customStyle="1" w:styleId="DA0EBC90355847729D4BBFEF1A76E6BF">
    <w:name w:val="DA0EBC90355847729D4BBFEF1A76E6BF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576A3C6D09C84AD6BA6904E2B8CBD75C">
    <w:name w:val="576A3C6D09C84AD6BA6904E2B8CBD75C"/>
  </w:style>
  <w:style w:type="paragraph" w:customStyle="1" w:styleId="534A07708D624E9883CAD2EE8F3C119F">
    <w:name w:val="534A07708D624E9883CAD2EE8F3C119F"/>
  </w:style>
  <w:style w:type="paragraph" w:customStyle="1" w:styleId="9F659CFEE1074BB5B09C18C6B01C9816">
    <w:name w:val="9F659CFEE1074BB5B09C18C6B01C9816"/>
  </w:style>
  <w:style w:type="paragraph" w:customStyle="1" w:styleId="80B13B38734D4EC2AF2455DB78035E3C">
    <w:name w:val="80B13B38734D4EC2AF2455DB78035E3C"/>
  </w:style>
  <w:style w:type="paragraph" w:customStyle="1" w:styleId="2D9E3804188F4437B1C7B0C24C8CDFF3">
    <w:name w:val="2D9E3804188F4437B1C7B0C24C8CDFF3"/>
  </w:style>
  <w:style w:type="paragraph" w:customStyle="1" w:styleId="78C9C78F389A4ACC92AB55D378B2BFF8">
    <w:name w:val="78C9C78F389A4ACC92AB55D378B2BFF8"/>
  </w:style>
  <w:style w:type="paragraph" w:customStyle="1" w:styleId="8A0429B676C046929650A1104D8CFB87">
    <w:name w:val="8A0429B676C046929650A1104D8CFB87"/>
  </w:style>
  <w:style w:type="paragraph" w:customStyle="1" w:styleId="ADE53925352E4BE2B9CEAB7C38A0DF08">
    <w:name w:val="ADE53925352E4BE2B9CEAB7C38A0DF08"/>
    <w:rsid w:val="00E9215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5FE0940E3F645D3AB6146847C7A9BDD">
    <w:name w:val="E5FE0940E3F645D3AB6146847C7A9BDD"/>
  </w:style>
  <w:style w:type="paragraph" w:customStyle="1" w:styleId="B286060D596C45D9998CC27D563CE179">
    <w:name w:val="B286060D596C45D9998CC27D563CE179"/>
  </w:style>
  <w:style w:type="paragraph" w:customStyle="1" w:styleId="DA0EBC90355847729D4BBFEF1A76E6BF">
    <w:name w:val="DA0EBC90355847729D4BBFEF1A76E6BF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576A3C6D09C84AD6BA6904E2B8CBD75C">
    <w:name w:val="576A3C6D09C84AD6BA6904E2B8CBD75C"/>
  </w:style>
  <w:style w:type="paragraph" w:customStyle="1" w:styleId="534A07708D624E9883CAD2EE8F3C119F">
    <w:name w:val="534A07708D624E9883CAD2EE8F3C119F"/>
  </w:style>
  <w:style w:type="paragraph" w:customStyle="1" w:styleId="9F659CFEE1074BB5B09C18C6B01C9816">
    <w:name w:val="9F659CFEE1074BB5B09C18C6B01C9816"/>
  </w:style>
  <w:style w:type="paragraph" w:customStyle="1" w:styleId="80B13B38734D4EC2AF2455DB78035E3C">
    <w:name w:val="80B13B38734D4EC2AF2455DB78035E3C"/>
  </w:style>
  <w:style w:type="paragraph" w:customStyle="1" w:styleId="2D9E3804188F4437B1C7B0C24C8CDFF3">
    <w:name w:val="2D9E3804188F4437B1C7B0C24C8CDFF3"/>
  </w:style>
  <w:style w:type="paragraph" w:customStyle="1" w:styleId="78C9C78F389A4ACC92AB55D378B2BFF8">
    <w:name w:val="78C9C78F389A4ACC92AB55D378B2BFF8"/>
  </w:style>
  <w:style w:type="paragraph" w:customStyle="1" w:styleId="8A0429B676C046929650A1104D8CFB87">
    <w:name w:val="8A0429B676C046929650A1104D8CFB87"/>
  </w:style>
  <w:style w:type="paragraph" w:customStyle="1" w:styleId="ADE53925352E4BE2B9CEAB7C38A0DF08">
    <w:name w:val="ADE53925352E4BE2B9CEAB7C38A0DF08"/>
    <w:rsid w:val="00E921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BA134F-5793-4303-BE41-C3BE1ED92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Rocovomo-Document.dotx</Template>
  <TotalTime>0</TotalTime>
  <Pages>7</Pages>
  <Words>649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Projektmanagment</vt:lpstr>
    </vt:vector>
  </TitlesOfParts>
  <Company>RoCoVoMo</Company>
  <LinksUpToDate>false</LinksUpToDate>
  <CharactersWithSpaces>4735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Projektmanagment</dc:title>
  <dc:subject>Einstiegspunkt und Sammlung der verschiedenen Dokumente</dc:subject>
  <dc:creator>Simon, Ebner</dc:creator>
  <cp:lastModifiedBy>XCE35B7</cp:lastModifiedBy>
  <cp:revision>4</cp:revision>
  <dcterms:created xsi:type="dcterms:W3CDTF">2013-01-24T19:58:00Z</dcterms:created>
  <dcterms:modified xsi:type="dcterms:W3CDTF">2013-01-25T07:06:00Z</dcterms:modified>
</cp:coreProperties>
</file>
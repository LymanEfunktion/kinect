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9731664"/>
        <w:docPartObj>
          <w:docPartGallery w:val="Cover Pages"/>
          <w:docPartUnique/>
        </w:docPartObj>
      </w:sdtPr>
      <w:sdtEndPr/>
      <w:sdtContent>
        <w:p w:rsidR="00381604" w:rsidRDefault="0038160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1" locked="0" layoutInCell="1" allowOverlap="1" wp14:anchorId="2E4664DA" wp14:editId="5D97BC56">
                <wp:simplePos x="0" y="0"/>
                <wp:positionH relativeFrom="column">
                  <wp:posOffset>-899795</wp:posOffset>
                </wp:positionH>
                <wp:positionV relativeFrom="paragraph">
                  <wp:posOffset>-4445</wp:posOffset>
                </wp:positionV>
                <wp:extent cx="3485515" cy="3095625"/>
                <wp:effectExtent l="0" t="0" r="635" b="952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rva_11510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5515" cy="309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3"/>
          </w:tblGrid>
          <w:tr w:rsidR="00381604" w:rsidTr="00B901B9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placeholder>
                  <w:docPart w:val="0B79A61B7EC74922B70A0F35E081477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36" w:space="0" w:color="548DD4" w:themeColor="text2" w:themeTint="99"/>
                      <w:bottom w:val="single" w:sz="36" w:space="0" w:color="548DD4" w:themeColor="text2" w:themeTint="99"/>
                    </w:tcBorders>
                  </w:tcPr>
                  <w:p w:rsidR="00381604" w:rsidRDefault="00113890" w:rsidP="0011389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Projektplan</w:t>
                    </w:r>
                  </w:p>
                </w:tc>
              </w:sdtContent>
            </w:sdt>
          </w:tr>
          <w:tr w:rsidR="00381604" w:rsidTr="00B901B9">
            <w:sdt>
              <w:sdtPr>
                <w:rPr>
                  <w:sz w:val="40"/>
                  <w:szCs w:val="40"/>
                </w:rPr>
                <w:alias w:val="Untertitel"/>
                <w:id w:val="13553153"/>
                <w:placeholder>
                  <w:docPart w:val="7384A5D5672141B289A2DDDE8B8B5A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36" w:space="0" w:color="548DD4" w:themeColor="text2" w:themeTint="99"/>
                      <w:bottom w:val="single" w:sz="36" w:space="0" w:color="548DD4" w:themeColor="text2" w:themeTint="99"/>
                      <w:right w:val="single" w:sz="36" w:space="0" w:color="FFFFFF" w:themeColor="background1"/>
                    </w:tcBorders>
                  </w:tcPr>
                  <w:p w:rsidR="00381604" w:rsidRDefault="00113890" w:rsidP="00113890">
                    <w:pPr>
                      <w:pStyle w:val="KeinLeerraum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Details</w:t>
                    </w:r>
                  </w:p>
                </w:tc>
              </w:sdtContent>
            </w:sdt>
          </w:tr>
          <w:tr w:rsidR="00381604" w:rsidTr="00B901B9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9C2C15A95A5340AF8EB2F7B3DDF4AD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  <w:tcBorders>
                      <w:top w:val="single" w:sz="36" w:space="0" w:color="548DD4" w:themeColor="text2" w:themeTint="99"/>
                      <w:bottom w:val="single" w:sz="36" w:space="0" w:color="548DD4" w:themeColor="text2" w:themeTint="99"/>
                    </w:tcBorders>
                  </w:tcPr>
                  <w:p w:rsidR="00381604" w:rsidRDefault="00113890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Volker Werling</w:t>
                    </w:r>
                  </w:p>
                </w:tc>
              </w:sdtContent>
            </w:sdt>
          </w:tr>
        </w:tbl>
        <w:p w:rsidR="00381604" w:rsidRDefault="00381604"/>
        <w:p w:rsidR="00972415" w:rsidRDefault="00381604">
          <w:r>
            <w:br w:type="page"/>
          </w:r>
        </w:p>
      </w:sdtContent>
    </w:sdt>
    <w:p w:rsidR="00972415" w:rsidRPr="00333A5F" w:rsidRDefault="00972415" w:rsidP="00972415">
      <w:pPr>
        <w:rPr>
          <w:lang w:val="en-US"/>
        </w:rPr>
      </w:pPr>
      <w:r w:rsidRPr="00333A5F">
        <w:rPr>
          <w:lang w:val="en-US"/>
        </w:rPr>
        <w:lastRenderedPageBreak/>
        <w:t>Important information!</w:t>
      </w:r>
    </w:p>
    <w:p w:rsidR="00972415" w:rsidRPr="00333A5F" w:rsidRDefault="00972415" w:rsidP="00972415">
      <w:pPr>
        <w:rPr>
          <w:lang w:val="en-US"/>
        </w:rPr>
      </w:pPr>
      <w:r w:rsidRPr="00333A5F">
        <w:rPr>
          <w:lang w:val="en-US"/>
        </w:rPr>
        <w:t xml:space="preserve">This document has to be used only for work within the project </w:t>
      </w:r>
      <w:sdt>
        <w:sdtPr>
          <w:rPr>
            <w:lang w:val="en-US"/>
          </w:rPr>
          <w:alias w:val="Firma"/>
          <w:tag w:val=""/>
          <w:id w:val="674996193"/>
          <w:placeholder>
            <w:docPart w:val="EC3CD94AA5B049B797813FDB18C11D4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333A5F">
            <w:rPr>
              <w:lang w:val="en-US"/>
            </w:rPr>
            <w:t>RoCoVoMo</w:t>
          </w:r>
          <w:proofErr w:type="spellEnd"/>
        </w:sdtContent>
      </w:sdt>
      <w:r w:rsidRPr="00333A5F">
        <w:rPr>
          <w:lang w:val="en-US"/>
        </w:rPr>
        <w:t xml:space="preserve"> and has to be treated as confidential. Any disclosure to unauthorized third parties is not permitted.</w:t>
      </w: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</w:p>
    <w:p w:rsidR="00972415" w:rsidRPr="00333A5F" w:rsidRDefault="00972415" w:rsidP="00972415">
      <w:pPr>
        <w:rPr>
          <w:lang w:val="en-US"/>
        </w:rPr>
      </w:pPr>
      <w:r w:rsidRPr="00333A5F">
        <w:rPr>
          <w:lang w:val="en-US"/>
        </w:rPr>
        <w:t>First edition ()</w:t>
      </w:r>
    </w:p>
    <w:p w:rsidR="00972415" w:rsidRPr="00333A5F" w:rsidRDefault="00972415" w:rsidP="00972415">
      <w:pPr>
        <w:rPr>
          <w:lang w:val="en-US"/>
        </w:rPr>
      </w:pPr>
      <w:r w:rsidRPr="00333A5F">
        <w:rPr>
          <w:lang w:val="en-US"/>
        </w:rPr>
        <w:t xml:space="preserve">This document is subject to copyright. All rights reserved. Any reproduction or distribution of this document, in whole or in part, without written approval of project </w:t>
      </w:r>
      <w:sdt>
        <w:sdtPr>
          <w:rPr>
            <w:lang w:val="en-US"/>
          </w:rPr>
          <w:alias w:val="Firma"/>
          <w:tag w:val=""/>
          <w:id w:val="1941405022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333A5F">
            <w:rPr>
              <w:lang w:val="en-US"/>
            </w:rPr>
            <w:t>RoCoVoMo</w:t>
          </w:r>
          <w:proofErr w:type="spellEnd"/>
        </w:sdtContent>
      </w:sdt>
      <w:r w:rsidRPr="00333A5F">
        <w:rPr>
          <w:lang w:val="en-US"/>
        </w:rPr>
        <w:t xml:space="preserve"> is prohibited and therefore punishable by law.</w:t>
      </w:r>
    </w:p>
    <w:p w:rsidR="00972415" w:rsidRPr="00333A5F" w:rsidRDefault="00972415" w:rsidP="00972415">
      <w:pPr>
        <w:rPr>
          <w:lang w:val="en-US"/>
        </w:rPr>
      </w:pPr>
      <w:r w:rsidRPr="00333A5F">
        <w:rPr>
          <w:lang w:val="en-US"/>
        </w:rPr>
        <w:t>Text, design and layout:</w:t>
      </w:r>
    </w:p>
    <w:p w:rsidR="00972415" w:rsidRDefault="00972415" w:rsidP="00972415">
      <w:r w:rsidRPr="00333A5F">
        <w:rPr>
          <w:lang w:val="en-US"/>
        </w:rPr>
        <w:t xml:space="preserve">© Copyright </w:t>
      </w:r>
      <w:sdt>
        <w:sdtPr>
          <w:rPr>
            <w:lang w:val="en-US"/>
          </w:rPr>
          <w:alias w:val="Firma"/>
          <w:tag w:val=""/>
          <w:id w:val="-259687578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Pr="00333A5F">
            <w:rPr>
              <w:lang w:val="en-US"/>
            </w:rPr>
            <w:t>RoCoVoMo</w:t>
          </w:r>
          <w:proofErr w:type="spellEnd"/>
        </w:sdtContent>
      </w:sdt>
      <w:r w:rsidRPr="00333A5F">
        <w:rPr>
          <w:lang w:val="en-US"/>
        </w:rPr>
        <w:t xml:space="preserve"> 2012. </w:t>
      </w:r>
      <w:r>
        <w:t xml:space="preserve">All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972415" w:rsidRDefault="0097241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39549322"/>
        <w:docPartObj>
          <w:docPartGallery w:val="Table of Contents"/>
          <w:docPartUnique/>
        </w:docPartObj>
      </w:sdtPr>
      <w:sdtEndPr/>
      <w:sdtContent>
        <w:p w:rsidR="00972415" w:rsidRDefault="00972415" w:rsidP="00993F0B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:rsidR="007A657C" w:rsidRDefault="0097241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82323" w:history="1">
            <w:r w:rsidR="007A657C" w:rsidRPr="0085476E">
              <w:rPr>
                <w:rStyle w:val="Hyperlink"/>
                <w:noProof/>
              </w:rPr>
              <w:t>1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Introduction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_Toc346482323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4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7A657C" w:rsidRDefault="00D26A5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482324" w:history="1">
            <w:r w:rsidR="007A657C" w:rsidRPr="0085476E">
              <w:rPr>
                <w:rStyle w:val="Hyperlink"/>
                <w:noProof/>
              </w:rPr>
              <w:t>2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Project Management Development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_Toc346482324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4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7A657C" w:rsidRDefault="00D26A5E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482325" w:history="1">
            <w:r w:rsidR="007A657C" w:rsidRPr="0085476E">
              <w:rPr>
                <w:rStyle w:val="Hyperlink"/>
                <w:noProof/>
              </w:rPr>
              <w:t>2.1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Scrum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_Toc346482325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4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7A657C" w:rsidRDefault="00D26A5E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482326" w:history="1">
            <w:r w:rsidR="007A657C" w:rsidRPr="0085476E">
              <w:rPr>
                <w:rStyle w:val="Hyperlink"/>
                <w:noProof/>
              </w:rPr>
              <w:t>2.2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Meilensteine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_Toc346482326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5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7A657C" w:rsidRDefault="00D26A5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482327" w:history="1">
            <w:r w:rsidR="007A657C" w:rsidRPr="0085476E">
              <w:rPr>
                <w:rStyle w:val="Hyperlink"/>
                <w:noProof/>
              </w:rPr>
              <w:t>3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Sprint Übersicht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_Toc346482327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5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7A657C" w:rsidRDefault="00D26A5E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6482328" w:history="1">
            <w:r w:rsidR="007A657C" w:rsidRPr="0085476E">
              <w:rPr>
                <w:rStyle w:val="Hyperlink"/>
                <w:noProof/>
              </w:rPr>
              <w:t>4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Sprints im Detail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_Toc346482328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6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7A657C" w:rsidRDefault="00D26A5E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482329" w:history="1">
            <w:r w:rsidR="007A657C" w:rsidRPr="0085476E">
              <w:rPr>
                <w:rStyle w:val="Hyperlink"/>
                <w:noProof/>
              </w:rPr>
              <w:t>4.1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Sprint 1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_Toc346482329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6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7A657C" w:rsidRDefault="00D26A5E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482330" w:history="1">
            <w:r w:rsidR="007A657C" w:rsidRPr="0085476E">
              <w:rPr>
                <w:rStyle w:val="Hyperlink"/>
                <w:noProof/>
              </w:rPr>
              <w:t>4.2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Sprint 2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_Toc346482330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7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7A657C" w:rsidRDefault="00D26A5E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482331" w:history="1">
            <w:r w:rsidR="007A657C" w:rsidRPr="0085476E">
              <w:rPr>
                <w:rStyle w:val="Hyperlink"/>
                <w:noProof/>
              </w:rPr>
              <w:t>4.3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Sprint 3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_Toc346482331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8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7A657C" w:rsidRDefault="00D26A5E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482332" w:history="1">
            <w:r w:rsidR="007A657C" w:rsidRPr="0085476E">
              <w:rPr>
                <w:rStyle w:val="Hyperlink"/>
                <w:noProof/>
              </w:rPr>
              <w:t>4.4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Sprint 4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_Toc346482332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9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7A657C" w:rsidRDefault="00D26A5E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346482333" w:history="1">
            <w:r w:rsidR="007A657C" w:rsidRPr="0085476E">
              <w:rPr>
                <w:rStyle w:val="Hyperlink"/>
                <w:noProof/>
              </w:rPr>
              <w:t>4.5</w:t>
            </w:r>
            <w:r w:rsidR="007A657C">
              <w:rPr>
                <w:rFonts w:eastAsiaTheme="minorEastAsia"/>
                <w:noProof/>
                <w:lang w:eastAsia="de-DE"/>
              </w:rPr>
              <w:tab/>
            </w:r>
            <w:r w:rsidR="007A657C" w:rsidRPr="0085476E">
              <w:rPr>
                <w:rStyle w:val="Hyperlink"/>
                <w:noProof/>
              </w:rPr>
              <w:t>Sprint 5</w:t>
            </w:r>
            <w:r w:rsidR="007A657C">
              <w:rPr>
                <w:noProof/>
                <w:webHidden/>
              </w:rPr>
              <w:tab/>
            </w:r>
            <w:r w:rsidR="007A657C">
              <w:rPr>
                <w:noProof/>
                <w:webHidden/>
              </w:rPr>
              <w:fldChar w:fldCharType="begin"/>
            </w:r>
            <w:r w:rsidR="007A657C">
              <w:rPr>
                <w:noProof/>
                <w:webHidden/>
              </w:rPr>
              <w:instrText xml:space="preserve"> PAGEREF _Toc346482333 \h </w:instrText>
            </w:r>
            <w:r w:rsidR="007A657C">
              <w:rPr>
                <w:noProof/>
                <w:webHidden/>
              </w:rPr>
            </w:r>
            <w:r w:rsidR="007A657C">
              <w:rPr>
                <w:noProof/>
                <w:webHidden/>
              </w:rPr>
              <w:fldChar w:fldCharType="separate"/>
            </w:r>
            <w:r w:rsidR="007A657C">
              <w:rPr>
                <w:noProof/>
                <w:webHidden/>
              </w:rPr>
              <w:t>10</w:t>
            </w:r>
            <w:r w:rsidR="007A657C">
              <w:rPr>
                <w:noProof/>
                <w:webHidden/>
              </w:rPr>
              <w:fldChar w:fldCharType="end"/>
            </w:r>
          </w:hyperlink>
        </w:p>
        <w:p w:rsidR="00972415" w:rsidRDefault="00972415">
          <w:r>
            <w:rPr>
              <w:b/>
              <w:bCs/>
            </w:rPr>
            <w:fldChar w:fldCharType="end"/>
          </w:r>
        </w:p>
      </w:sdtContent>
    </w:sdt>
    <w:p w:rsidR="00972415" w:rsidRDefault="00972415">
      <w:r>
        <w:br w:type="page"/>
      </w:r>
    </w:p>
    <w:p w:rsidR="00972415" w:rsidRPr="00333A5F" w:rsidRDefault="00972415" w:rsidP="00993F0B">
      <w:pPr>
        <w:tabs>
          <w:tab w:val="left" w:pos="1920"/>
        </w:tabs>
        <w:rPr>
          <w:b/>
          <w:lang w:val="en-US"/>
        </w:rPr>
      </w:pPr>
      <w:r w:rsidRPr="00333A5F">
        <w:rPr>
          <w:b/>
          <w:lang w:val="en-US"/>
        </w:rPr>
        <w:lastRenderedPageBreak/>
        <w:t>Document status:</w:t>
      </w:r>
    </w:p>
    <w:p w:rsidR="00972415" w:rsidRPr="00333A5F" w:rsidRDefault="00972415" w:rsidP="00972415">
      <w:pPr>
        <w:rPr>
          <w:lang w:val="en-US"/>
        </w:rPr>
      </w:pPr>
      <w:r w:rsidRPr="00333A5F">
        <w:rPr>
          <w:b/>
          <w:lang w:val="en-US"/>
        </w:rPr>
        <w:t>Version</w:t>
      </w:r>
      <w:r w:rsidR="00993F0B" w:rsidRPr="00333A5F">
        <w:rPr>
          <w:b/>
          <w:lang w:val="en-US"/>
        </w:rPr>
        <w:t>:</w:t>
      </w:r>
      <w:r w:rsidR="00993F0B" w:rsidRPr="00333A5F">
        <w:rPr>
          <w:b/>
          <w:lang w:val="en-US"/>
        </w:rPr>
        <w:tab/>
      </w:r>
      <w:r w:rsidR="00113890" w:rsidRPr="00333A5F">
        <w:rPr>
          <w:lang w:val="en-US"/>
        </w:rPr>
        <w:t>1.0</w:t>
      </w:r>
    </w:p>
    <w:p w:rsidR="00972415" w:rsidRPr="00333A5F" w:rsidRDefault="00972415" w:rsidP="00993F0B">
      <w:pPr>
        <w:tabs>
          <w:tab w:val="left" w:pos="708"/>
          <w:tab w:val="left" w:pos="1416"/>
          <w:tab w:val="left" w:pos="2124"/>
          <w:tab w:val="left" w:pos="3120"/>
        </w:tabs>
        <w:rPr>
          <w:lang w:val="en-US"/>
        </w:rPr>
      </w:pPr>
      <w:r w:rsidRPr="00333A5F">
        <w:rPr>
          <w:b/>
          <w:lang w:val="en-US"/>
        </w:rPr>
        <w:t>Status:</w:t>
      </w:r>
      <w:r w:rsidRPr="00333A5F">
        <w:rPr>
          <w:lang w:val="en-US"/>
        </w:rPr>
        <w:t xml:space="preserve"> </w:t>
      </w:r>
      <w:r w:rsidR="00993F0B" w:rsidRPr="00333A5F">
        <w:rPr>
          <w:lang w:val="en-US"/>
        </w:rPr>
        <w:tab/>
      </w:r>
      <w:r w:rsidR="00113890" w:rsidRPr="00333A5F">
        <w:rPr>
          <w:lang w:val="en-US"/>
        </w:rPr>
        <w:tab/>
      </w:r>
      <w:r w:rsidRPr="00333A5F">
        <w:rPr>
          <w:lang w:val="en-US"/>
        </w:rPr>
        <w:t>accessible</w:t>
      </w:r>
    </w:p>
    <w:p w:rsidR="00993F0B" w:rsidRPr="00333A5F" w:rsidRDefault="00972415" w:rsidP="00972415">
      <w:pPr>
        <w:rPr>
          <w:lang w:val="en-US"/>
        </w:rPr>
      </w:pPr>
      <w:r w:rsidRPr="00333A5F">
        <w:rPr>
          <w:b/>
          <w:lang w:val="en-US"/>
        </w:rPr>
        <w:t>Release</w:t>
      </w:r>
      <w:r w:rsidR="00993F0B" w:rsidRPr="00333A5F">
        <w:rPr>
          <w:b/>
          <w:lang w:val="en-US"/>
        </w:rPr>
        <w:t>d by:</w:t>
      </w:r>
      <w:r w:rsidR="00993F0B" w:rsidRPr="00333A5F">
        <w:rPr>
          <w:b/>
          <w:lang w:val="en-US"/>
        </w:rPr>
        <w:tab/>
      </w:r>
      <w:sdt>
        <w:sdtPr>
          <w:rPr>
            <w:lang w:val="en-US"/>
          </w:rPr>
          <w:alias w:val="Autor"/>
          <w:tag w:val=""/>
          <w:id w:val="-76013402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13890" w:rsidRPr="00333A5F">
            <w:rPr>
              <w:lang w:val="en-US"/>
            </w:rPr>
            <w:t>Volker Werling</w:t>
          </w:r>
        </w:sdtContent>
      </w:sdt>
      <w:r w:rsidR="00993F0B" w:rsidRPr="00333A5F">
        <w:rPr>
          <w:lang w:val="en-US"/>
        </w:rPr>
        <w:t xml:space="preserve">, </w:t>
      </w:r>
      <w:sdt>
        <w:sdtPr>
          <w:rPr>
            <w:lang w:val="en-US"/>
          </w:rPr>
          <w:alias w:val="Firma"/>
          <w:tag w:val=""/>
          <w:id w:val="202419775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993F0B" w:rsidRPr="00333A5F">
            <w:rPr>
              <w:lang w:val="en-US"/>
            </w:rPr>
            <w:t>RoCoVoMo</w:t>
          </w:r>
          <w:proofErr w:type="spellEnd"/>
        </w:sdtContent>
      </w:sdt>
    </w:p>
    <w:p w:rsidR="00972415" w:rsidRDefault="00972415" w:rsidP="00972415">
      <w:r w:rsidRPr="00993F0B">
        <w:rPr>
          <w:b/>
        </w:rPr>
        <w:t xml:space="preserve">Project </w:t>
      </w:r>
      <w:proofErr w:type="spellStart"/>
      <w:r w:rsidRPr="00993F0B">
        <w:rPr>
          <w:b/>
        </w:rPr>
        <w:t>No</w:t>
      </w:r>
      <w:proofErr w:type="spellEnd"/>
      <w:r w:rsidRPr="00993F0B">
        <w:rPr>
          <w:b/>
        </w:rPr>
        <w:t>.:</w:t>
      </w:r>
      <w:r>
        <w:t xml:space="preserve"> </w:t>
      </w:r>
      <w:r w:rsidR="00113890">
        <w:tab/>
      </w:r>
      <w:r w:rsidR="00113890" w:rsidRPr="00113890">
        <w:t>P-42-Ro-2012</w:t>
      </w:r>
    </w:p>
    <w:p w:rsidR="00993F0B" w:rsidRDefault="00993F0B" w:rsidP="00972415"/>
    <w:p w:rsidR="00993F0B" w:rsidRDefault="00993F0B" w:rsidP="00972415"/>
    <w:tbl>
      <w:tblPr>
        <w:tblStyle w:val="HelleListe-Akzent1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72415" w:rsidTr="00B9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972415" w:rsidRDefault="00972415" w:rsidP="00972415">
            <w:r>
              <w:t xml:space="preserve">Project </w:t>
            </w: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:rsidR="00972415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Änderungsdatum</w:t>
            </w:r>
          </w:p>
        </w:tc>
        <w:tc>
          <w:tcPr>
            <w:tcW w:w="1842" w:type="dxa"/>
          </w:tcPr>
          <w:p w:rsidR="00972415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843" w:type="dxa"/>
          </w:tcPr>
          <w:p w:rsidR="00972415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Request-</w:t>
            </w: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:rsidR="00972415" w:rsidRDefault="00972415" w:rsidP="00972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972415" w:rsidTr="00B9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72415" w:rsidRDefault="00113890" w:rsidP="00972415">
            <w:r w:rsidRPr="00B81725">
              <w:t>P-42-Ro-2012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113890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22.10.2012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113890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Volker Werling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972415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72415" w:rsidRDefault="00113890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</w:t>
            </w:r>
          </w:p>
        </w:tc>
      </w:tr>
      <w:tr w:rsidR="00972415" w:rsidTr="00B90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972415" w:rsidRDefault="007A657C" w:rsidP="00972415">
            <w:r w:rsidRPr="00B81725">
              <w:t>P-42-Ro-2012</w:t>
            </w:r>
          </w:p>
        </w:tc>
        <w:tc>
          <w:tcPr>
            <w:tcW w:w="1842" w:type="dxa"/>
          </w:tcPr>
          <w:p w:rsidR="00972415" w:rsidRDefault="007A657C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26.10.2012</w:t>
            </w:r>
          </w:p>
        </w:tc>
        <w:tc>
          <w:tcPr>
            <w:tcW w:w="1842" w:type="dxa"/>
          </w:tcPr>
          <w:p w:rsidR="00972415" w:rsidRDefault="007A657C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Volker Werling</w:t>
            </w:r>
          </w:p>
        </w:tc>
        <w:tc>
          <w:tcPr>
            <w:tcW w:w="1843" w:type="dxa"/>
          </w:tcPr>
          <w:p w:rsidR="00972415" w:rsidRDefault="00972415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72415" w:rsidRDefault="007A657C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</w:tr>
      <w:tr w:rsidR="00972415" w:rsidTr="00B9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72415" w:rsidRDefault="007A657C" w:rsidP="00972415">
            <w:r w:rsidRPr="00B81725">
              <w:t>P-42-Ro-2012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7A657C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08.11.2012</w:t>
            </w:r>
          </w:p>
        </w:tc>
        <w:tc>
          <w:tcPr>
            <w:tcW w:w="1842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7A657C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Volker Werling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972415" w:rsidRDefault="00972415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72415" w:rsidRDefault="007A657C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</w:t>
            </w:r>
          </w:p>
        </w:tc>
      </w:tr>
      <w:tr w:rsidR="00972415" w:rsidTr="00B90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972415" w:rsidRDefault="007A657C" w:rsidP="00972415">
            <w:r w:rsidRPr="00B81725">
              <w:t>P-42-Ro-2012</w:t>
            </w:r>
          </w:p>
        </w:tc>
        <w:tc>
          <w:tcPr>
            <w:tcW w:w="1842" w:type="dxa"/>
          </w:tcPr>
          <w:p w:rsidR="00972415" w:rsidRDefault="007A657C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20.11.2012</w:t>
            </w:r>
          </w:p>
        </w:tc>
        <w:tc>
          <w:tcPr>
            <w:tcW w:w="1842" w:type="dxa"/>
          </w:tcPr>
          <w:p w:rsidR="00972415" w:rsidRDefault="007A657C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Volker Werling</w:t>
            </w:r>
          </w:p>
        </w:tc>
        <w:tc>
          <w:tcPr>
            <w:tcW w:w="1843" w:type="dxa"/>
          </w:tcPr>
          <w:p w:rsidR="00972415" w:rsidRDefault="00972415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72415" w:rsidRDefault="007A657C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</w:t>
            </w:r>
          </w:p>
        </w:tc>
      </w:tr>
      <w:tr w:rsidR="007A657C" w:rsidTr="00B9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A657C" w:rsidRPr="00B81725" w:rsidRDefault="007A657C" w:rsidP="00972415">
            <w:r w:rsidRPr="00B81725">
              <w:t>P-42-Ro-2012</w:t>
            </w:r>
          </w:p>
        </w:tc>
        <w:tc>
          <w:tcPr>
            <w:tcW w:w="1842" w:type="dxa"/>
          </w:tcPr>
          <w:p w:rsidR="007A657C" w:rsidRDefault="007A657C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03.12.2012</w:t>
            </w:r>
          </w:p>
        </w:tc>
        <w:tc>
          <w:tcPr>
            <w:tcW w:w="1842" w:type="dxa"/>
          </w:tcPr>
          <w:p w:rsidR="007A657C" w:rsidRDefault="007A657C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Volker Werling</w:t>
            </w:r>
          </w:p>
        </w:tc>
        <w:tc>
          <w:tcPr>
            <w:tcW w:w="1843" w:type="dxa"/>
          </w:tcPr>
          <w:p w:rsidR="007A657C" w:rsidRDefault="007A657C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A657C" w:rsidRDefault="007A657C" w:rsidP="00972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4</w:t>
            </w:r>
          </w:p>
        </w:tc>
      </w:tr>
      <w:tr w:rsidR="007A657C" w:rsidTr="00B90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7A657C" w:rsidRPr="00B81725" w:rsidRDefault="007A657C" w:rsidP="00643165">
            <w:r w:rsidRPr="00B81725">
              <w:t>P-42-Ro-2012</w:t>
            </w:r>
          </w:p>
        </w:tc>
        <w:tc>
          <w:tcPr>
            <w:tcW w:w="1842" w:type="dxa"/>
          </w:tcPr>
          <w:p w:rsidR="007A657C" w:rsidRDefault="007A657C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18.01.2013</w:t>
            </w:r>
          </w:p>
        </w:tc>
        <w:tc>
          <w:tcPr>
            <w:tcW w:w="1842" w:type="dxa"/>
          </w:tcPr>
          <w:p w:rsidR="007A657C" w:rsidRDefault="007A657C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Volker Werling</w:t>
            </w:r>
          </w:p>
        </w:tc>
        <w:tc>
          <w:tcPr>
            <w:tcW w:w="1843" w:type="dxa"/>
          </w:tcPr>
          <w:p w:rsidR="007A657C" w:rsidRDefault="007A657C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7A657C" w:rsidRDefault="007A657C" w:rsidP="00972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5</w:t>
            </w:r>
          </w:p>
        </w:tc>
      </w:tr>
    </w:tbl>
    <w:p w:rsidR="00993F0B" w:rsidRDefault="00993F0B" w:rsidP="00972415"/>
    <w:p w:rsidR="00993F0B" w:rsidRDefault="00993F0B">
      <w:r>
        <w:br w:type="page"/>
      </w:r>
    </w:p>
    <w:p w:rsidR="00A44056" w:rsidRDefault="00D26A5E" w:rsidP="00993F0B">
      <w:pPr>
        <w:pStyle w:val="Titel"/>
      </w:pPr>
      <w:sdt>
        <w:sdtPr>
          <w:alias w:val="Firma"/>
          <w:tag w:val=""/>
          <w:id w:val="-463655878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993F0B">
            <w:t>RoCoVoMo</w:t>
          </w:r>
          <w:proofErr w:type="spellEnd"/>
        </w:sdtContent>
      </w:sdt>
    </w:p>
    <w:sdt>
      <w:sdtPr>
        <w:alias w:val="Titel"/>
        <w:tag w:val=""/>
        <w:id w:val="-12869591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93F0B" w:rsidRDefault="00113890" w:rsidP="00993F0B">
          <w:pPr>
            <w:pStyle w:val="Titel"/>
          </w:pPr>
          <w:r>
            <w:t>Projektplan</w:t>
          </w:r>
        </w:p>
      </w:sdtContent>
    </w:sdt>
    <w:p w:rsidR="009D243E" w:rsidRDefault="009D243E" w:rsidP="009D243E">
      <w:pPr>
        <w:pStyle w:val="berschrift1"/>
      </w:pPr>
      <w:bookmarkStart w:id="0" w:name="_Toc346482323"/>
      <w:proofErr w:type="spellStart"/>
      <w:r>
        <w:t>Introduction</w:t>
      </w:r>
      <w:bookmarkEnd w:id="0"/>
      <w:proofErr w:type="spellEnd"/>
    </w:p>
    <w:p w:rsidR="009D243E" w:rsidRDefault="007A657C" w:rsidP="009D243E">
      <w:r>
        <w:t xml:space="preserve">Dieses Dokument beschreibt die Projektplanung des Projektes </w:t>
      </w:r>
      <w:proofErr w:type="spellStart"/>
      <w:r>
        <w:t>RoCoVoMo</w:t>
      </w:r>
      <w:proofErr w:type="spellEnd"/>
      <w:r>
        <w:t>.</w:t>
      </w:r>
    </w:p>
    <w:p w:rsidR="009D243E" w:rsidRDefault="009D243E" w:rsidP="009D243E">
      <w:pPr>
        <w:pStyle w:val="berschrift1"/>
      </w:pPr>
      <w:bookmarkStart w:id="1" w:name="_Toc346482324"/>
      <w:r>
        <w:t>Project Management Development</w:t>
      </w:r>
      <w:bookmarkEnd w:id="1"/>
    </w:p>
    <w:p w:rsidR="009D243E" w:rsidRDefault="009D243E" w:rsidP="009D243E">
      <w:pPr>
        <w:pStyle w:val="berschrift2"/>
      </w:pPr>
      <w:bookmarkStart w:id="2" w:name="_Toc346482325"/>
      <w:proofErr w:type="spellStart"/>
      <w:r>
        <w:t>Scrum</w:t>
      </w:r>
      <w:bookmarkEnd w:id="2"/>
      <w:proofErr w:type="spellEnd"/>
    </w:p>
    <w:p w:rsidR="00B6477C" w:rsidRPr="00B6477C" w:rsidRDefault="008D0F7E" w:rsidP="00B6477C">
      <w:proofErr w:type="spellStart"/>
      <w:r>
        <w:t>Scrum</w:t>
      </w:r>
      <w:proofErr w:type="spellEnd"/>
      <w:r>
        <w:t xml:space="preserve"> ist eine agile Methode des Projektmanagements, dass häufig in Softwareprojekten angewendet wird. </w:t>
      </w:r>
      <w:r w:rsidRPr="008D0F7E">
        <w:t>Aufgaben</w:t>
      </w:r>
      <w:r>
        <w:t xml:space="preserve"> werden zu Arbeitspakten, sogenannten Sprints zusammengefasst. Eine Aufgabe hat eine bestimmte Größe und Priorität. Alle Aufgaben werden im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gesammelt und zur Bearbeitung Sprints zugewiesen. Dort werden sie im Sprint </w:t>
      </w:r>
      <w:proofErr w:type="spellStart"/>
      <w:r>
        <w:t>Backlog</w:t>
      </w:r>
      <w:proofErr w:type="spellEnd"/>
      <w:r>
        <w:t xml:space="preserve"> verwaltet.</w:t>
      </w:r>
    </w:p>
    <w:p w:rsidR="009D243E" w:rsidRPr="00333A5F" w:rsidRDefault="00333A5F" w:rsidP="009D243E">
      <w:pPr>
        <w:rPr>
          <w:lang w:val="en-US"/>
        </w:rPr>
      </w:pPr>
      <w:proofErr w:type="spellStart"/>
      <w:r>
        <w:rPr>
          <w:lang w:val="en-US"/>
        </w:rPr>
        <w:t>Mehr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nachfolgend</w:t>
      </w:r>
      <w:proofErr w:type="spellEnd"/>
      <w:r>
        <w:rPr>
          <w:lang w:val="en-US"/>
        </w:rPr>
        <w:t>:</w:t>
      </w:r>
    </w:p>
    <w:p w:rsidR="003C1C05" w:rsidRDefault="009D243E" w:rsidP="009D243E">
      <w:r w:rsidRPr="00333A5F">
        <w:t>[…]</w:t>
      </w:r>
      <w:r w:rsidR="00333A5F">
        <w:rPr>
          <w:shd w:val="clear" w:color="auto" w:fill="FFFFFF"/>
        </w:rPr>
        <w:t xml:space="preserve">Im Mittelpunkt von </w:t>
      </w:r>
      <w:proofErr w:type="spellStart"/>
      <w:r w:rsidR="00333A5F">
        <w:rPr>
          <w:shd w:val="clear" w:color="auto" w:fill="FFFFFF"/>
        </w:rPr>
        <w:t>Scrum</w:t>
      </w:r>
      <w:proofErr w:type="spellEnd"/>
      <w:r w:rsidR="00333A5F">
        <w:rPr>
          <w:shd w:val="clear" w:color="auto" w:fill="FFFFFF"/>
        </w:rPr>
        <w:t xml:space="preserve"> steht das selbstorganisierte Entwicklerteam, das ohne Projektleiter auskommt. Um dem Team eine störungsfreie Arbeit zu ermöglichen, gibt es den </w:t>
      </w:r>
      <w:proofErr w:type="spellStart"/>
      <w:r w:rsidR="00333A5F">
        <w:rPr>
          <w:shd w:val="clear" w:color="auto" w:fill="FFFFFF"/>
        </w:rPr>
        <w:t>ScrumMaster</w:t>
      </w:r>
      <w:proofErr w:type="spellEnd"/>
      <w:r w:rsidR="00333A5F">
        <w:rPr>
          <w:shd w:val="clear" w:color="auto" w:fill="FFFFFF"/>
        </w:rPr>
        <w:t xml:space="preserve">, der als Methodenfachmann dafür sorgt, dass der Entwicklungsprozess nicht zerbricht. Der </w:t>
      </w:r>
      <w:proofErr w:type="spellStart"/>
      <w:r w:rsidR="00333A5F">
        <w:rPr>
          <w:shd w:val="clear" w:color="auto" w:fill="FFFFFF"/>
        </w:rPr>
        <w:t>ScrumMaster</w:t>
      </w:r>
      <w:proofErr w:type="spellEnd"/>
      <w:r w:rsidR="00333A5F">
        <w:rPr>
          <w:shd w:val="clear" w:color="auto" w:fill="FFFFFF"/>
        </w:rPr>
        <w:t xml:space="preserve"> stellt auch die Schnittstelle zum Produktverantwortlichen (</w:t>
      </w:r>
      <w:proofErr w:type="spellStart"/>
      <w:r w:rsidR="00333A5F">
        <w:rPr>
          <w:shd w:val="clear" w:color="auto" w:fill="FFFFFF"/>
        </w:rPr>
        <w:t>Product-Owner</w:t>
      </w:r>
      <w:proofErr w:type="spellEnd"/>
      <w:r w:rsidR="00333A5F">
        <w:rPr>
          <w:shd w:val="clear" w:color="auto" w:fill="FFFFFF"/>
        </w:rPr>
        <w:t xml:space="preserve">) dar, dem die Aufgabe zukommt, Anforderungen zu definieren, zu priorisieren und auch zu tauschen. Allerdings ist in </w:t>
      </w:r>
      <w:proofErr w:type="spellStart"/>
      <w:r w:rsidR="00333A5F">
        <w:rPr>
          <w:shd w:val="clear" w:color="auto" w:fill="FFFFFF"/>
        </w:rPr>
        <w:t>Scrum</w:t>
      </w:r>
      <w:proofErr w:type="spellEnd"/>
      <w:r w:rsidR="00333A5F">
        <w:rPr>
          <w:shd w:val="clear" w:color="auto" w:fill="FFFFFF"/>
        </w:rPr>
        <w:t xml:space="preserve"> klar geregelt, wann der Produktverantwortliche neue oder geänderte Anforderungen beauftragen darf - so gibt es ungestörte Entwicklungszyklen von 2-4 Wochen (Sprints), in denen ihm untersagt ist, das Entwicklerteam zu "stören". Während eines Sprints wird deshalb der </w:t>
      </w:r>
      <w:proofErr w:type="spellStart"/>
      <w:r w:rsidR="00333A5F">
        <w:rPr>
          <w:shd w:val="clear" w:color="auto" w:fill="FFFFFF"/>
        </w:rPr>
        <w:t>Product</w:t>
      </w:r>
      <w:proofErr w:type="spellEnd"/>
      <w:r w:rsidR="00333A5F">
        <w:rPr>
          <w:shd w:val="clear" w:color="auto" w:fill="FFFFFF"/>
        </w:rPr>
        <w:t xml:space="preserve"> </w:t>
      </w:r>
      <w:proofErr w:type="spellStart"/>
      <w:r w:rsidR="00333A5F">
        <w:rPr>
          <w:shd w:val="clear" w:color="auto" w:fill="FFFFFF"/>
        </w:rPr>
        <w:t>Owner</w:t>
      </w:r>
      <w:proofErr w:type="spellEnd"/>
      <w:r w:rsidR="00333A5F">
        <w:rPr>
          <w:shd w:val="clear" w:color="auto" w:fill="FFFFFF"/>
        </w:rPr>
        <w:t xml:space="preserve"> seine Vorstellungen von der weiteren Entwicklung ins </w:t>
      </w:r>
      <w:proofErr w:type="spellStart"/>
      <w:r w:rsidR="00333A5F">
        <w:rPr>
          <w:shd w:val="clear" w:color="auto" w:fill="FFFFFF"/>
        </w:rPr>
        <w:t>Product</w:t>
      </w:r>
      <w:proofErr w:type="spellEnd"/>
      <w:r w:rsidR="00333A5F">
        <w:rPr>
          <w:shd w:val="clear" w:color="auto" w:fill="FFFFFF"/>
        </w:rPr>
        <w:t xml:space="preserve"> </w:t>
      </w:r>
      <w:proofErr w:type="spellStart"/>
      <w:r w:rsidR="00333A5F">
        <w:rPr>
          <w:shd w:val="clear" w:color="auto" w:fill="FFFFFF"/>
        </w:rPr>
        <w:t>Backlog</w:t>
      </w:r>
      <w:proofErr w:type="spellEnd"/>
      <w:r w:rsidR="00333A5F">
        <w:rPr>
          <w:shd w:val="clear" w:color="auto" w:fill="FFFFFF"/>
        </w:rPr>
        <w:t xml:space="preserve"> eintragen und so für kommende Sprints einplanen</w:t>
      </w:r>
      <w:proofErr w:type="gramStart"/>
      <w:r w:rsidR="00333A5F">
        <w:rPr>
          <w:shd w:val="clear" w:color="auto" w:fill="FFFFFF"/>
        </w:rPr>
        <w:t>.</w:t>
      </w:r>
      <w:r w:rsidR="00333A5F" w:rsidRPr="00333A5F">
        <w:t>.</w:t>
      </w:r>
      <w:proofErr w:type="gramEnd"/>
      <w:r w:rsidR="00333A5F" w:rsidRPr="00333A5F">
        <w:t>[…]</w:t>
      </w:r>
    </w:p>
    <w:p w:rsidR="003C1C05" w:rsidRDefault="003C1C05">
      <w:pPr>
        <w:jc w:val="left"/>
      </w:pPr>
      <w:r>
        <w:br w:type="page"/>
      </w:r>
    </w:p>
    <w:p w:rsidR="009D243E" w:rsidRPr="009D243E" w:rsidRDefault="009D243E" w:rsidP="009D243E">
      <w:pPr>
        <w:pStyle w:val="berschrift1"/>
      </w:pPr>
      <w:bookmarkStart w:id="3" w:name="_Toc346482327"/>
      <w:bookmarkStart w:id="4" w:name="_GoBack"/>
      <w:bookmarkEnd w:id="4"/>
      <w:r w:rsidRPr="009D243E">
        <w:lastRenderedPageBreak/>
        <w:t xml:space="preserve">Sprint </w:t>
      </w:r>
      <w:r>
        <w:t>Übersicht</w:t>
      </w:r>
      <w:bookmarkEnd w:id="3"/>
    </w:p>
    <w:p w:rsidR="009D243E" w:rsidRDefault="00CB20F4" w:rsidP="009D243E">
      <w:r>
        <w:t>Folgende fünf Sprints wurden im Laufe des Projekts dokumentiert.</w:t>
      </w:r>
    </w:p>
    <w:p w:rsidR="009D243E" w:rsidRDefault="00B6477C" w:rsidP="007A657C">
      <w:pPr>
        <w:ind w:left="3540" w:hanging="2832"/>
      </w:pPr>
      <w:r>
        <w:t xml:space="preserve">Sprint 1: </w:t>
      </w:r>
      <w:proofErr w:type="spellStart"/>
      <w:r>
        <w:t>Kinect</w:t>
      </w:r>
      <w:proofErr w:type="spellEnd"/>
      <w:r w:rsidR="00CB20F4">
        <w:tab/>
        <w:t xml:space="preserve">Ermittlung verwendbarer Frameworks zur Nutzung des </w:t>
      </w:r>
      <w:proofErr w:type="spellStart"/>
      <w:r w:rsidR="00CB20F4">
        <w:t>Kinect</w:t>
      </w:r>
      <w:proofErr w:type="spellEnd"/>
      <w:r w:rsidR="00CB20F4">
        <w:t xml:space="preserve"> SDK, Implementierung einer Anbindung</w:t>
      </w:r>
    </w:p>
    <w:p w:rsidR="009D243E" w:rsidRDefault="00B6477C" w:rsidP="007A657C">
      <w:pPr>
        <w:ind w:left="3540" w:hanging="2832"/>
      </w:pPr>
      <w:r>
        <w:t>Sprint 2: RCP und UI</w:t>
      </w:r>
      <w:r>
        <w:tab/>
      </w:r>
      <w:r w:rsidR="00CB20F4">
        <w:t>Entwickeln einer Anwendung auf RCP-Basis, sowie einer grafischen Oberfläche</w:t>
      </w:r>
    </w:p>
    <w:p w:rsidR="009D243E" w:rsidRDefault="00B6477C" w:rsidP="007A657C">
      <w:pPr>
        <w:ind w:left="708"/>
      </w:pPr>
      <w:r>
        <w:t>Sprint 3: Gesten</w:t>
      </w:r>
      <w:r w:rsidR="009D243E">
        <w:tab/>
      </w:r>
      <w:r w:rsidR="009D243E">
        <w:tab/>
      </w:r>
      <w:r w:rsidR="00CB20F4">
        <w:t>Implementierung der Erkennung von Gesten</w:t>
      </w:r>
    </w:p>
    <w:p w:rsidR="009D243E" w:rsidRDefault="00B6477C" w:rsidP="007A657C">
      <w:pPr>
        <w:ind w:left="708"/>
      </w:pPr>
      <w:r>
        <w:t>Sprint 4: Sprache</w:t>
      </w:r>
      <w:r w:rsidR="009D243E">
        <w:tab/>
      </w:r>
      <w:r w:rsidR="009D243E">
        <w:tab/>
      </w:r>
      <w:r w:rsidR="00CB20F4">
        <w:t>Implementierung der Erkennung von Sprachbefehlen</w:t>
      </w:r>
    </w:p>
    <w:p w:rsidR="009D243E" w:rsidRDefault="00B6477C" w:rsidP="007A657C">
      <w:pPr>
        <w:ind w:left="708"/>
      </w:pPr>
      <w:r>
        <w:t>Sprint 5</w:t>
      </w:r>
      <w:r w:rsidR="00CB20F4">
        <w:t>:</w:t>
      </w:r>
      <w:r>
        <w:t xml:space="preserve"> Studienarbeit</w:t>
      </w:r>
      <w:r w:rsidR="009D243E">
        <w:tab/>
      </w:r>
      <w:r w:rsidR="009D243E">
        <w:tab/>
      </w:r>
      <w:r w:rsidR="00CB20F4">
        <w:t>Erstellen der Studienarbeit zum Thema</w:t>
      </w:r>
    </w:p>
    <w:p w:rsidR="00CB20F4" w:rsidRDefault="00B6477C" w:rsidP="009D243E">
      <w:r>
        <w:t xml:space="preserve">Die Sprints werden nachfolgend </w:t>
      </w:r>
      <w:r w:rsidR="00CB20F4">
        <w:t>detaillierter</w:t>
      </w:r>
      <w:r>
        <w:t xml:space="preserve"> beschrieben.</w:t>
      </w:r>
    </w:p>
    <w:p w:rsidR="00CB20F4" w:rsidRDefault="00CB20F4">
      <w:pPr>
        <w:jc w:val="left"/>
      </w:pPr>
      <w:r>
        <w:br w:type="page"/>
      </w:r>
    </w:p>
    <w:p w:rsidR="009D243E" w:rsidRDefault="009D243E" w:rsidP="009D243E"/>
    <w:p w:rsidR="009D243E" w:rsidRPr="00993F0B" w:rsidRDefault="009D243E" w:rsidP="009D243E">
      <w:pPr>
        <w:pStyle w:val="berschrift1"/>
      </w:pPr>
      <w:bookmarkStart w:id="5" w:name="_Toc346482328"/>
      <w:r>
        <w:t>Sprints im Detail</w:t>
      </w:r>
      <w:bookmarkEnd w:id="5"/>
    </w:p>
    <w:p w:rsidR="009D243E" w:rsidRDefault="009D243E" w:rsidP="009D243E">
      <w:pPr>
        <w:pStyle w:val="berschrift2"/>
      </w:pPr>
      <w:bookmarkStart w:id="6" w:name="_Toc346482329"/>
      <w:r>
        <w:t>Sprint 1</w:t>
      </w:r>
      <w:bookmarkEnd w:id="6"/>
    </w:p>
    <w:p w:rsidR="00435713" w:rsidRPr="003E7793" w:rsidRDefault="00435713" w:rsidP="00435713">
      <w:pPr>
        <w:rPr>
          <w:b/>
          <w:sz w:val="28"/>
          <w:szCs w:val="28"/>
          <w:lang w:val="en-US"/>
        </w:rPr>
      </w:pPr>
      <w:r w:rsidRPr="003E7793">
        <w:rPr>
          <w:b/>
          <w:sz w:val="28"/>
          <w:szCs w:val="28"/>
          <w:lang w:val="en-US"/>
        </w:rPr>
        <w:t>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0"/>
        <w:gridCol w:w="4628"/>
      </w:tblGrid>
      <w:tr w:rsidR="00435713" w:rsidRPr="001B4016" w:rsidTr="00435713">
        <w:trPr>
          <w:trHeight w:val="334"/>
        </w:trPr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Start-Date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12.10.2012</w:t>
            </w:r>
          </w:p>
        </w:tc>
      </w:tr>
      <w:tr w:rsidR="00435713" w:rsidRPr="001B4016" w:rsidTr="00435713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End-Date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26.10.2012</w:t>
            </w:r>
          </w:p>
        </w:tc>
      </w:tr>
      <w:tr w:rsidR="00435713" w:rsidRPr="001B4016" w:rsidTr="00435713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Working days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35713" w:rsidRPr="001B4016" w:rsidTr="00435713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Implemented items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</w:tr>
      <w:tr w:rsidR="00435713" w:rsidRPr="001B4016" w:rsidTr="00435713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Points</w:t>
            </w:r>
          </w:p>
          <w:p w:rsidR="00435713" w:rsidRPr="001B4016" w:rsidRDefault="00435713" w:rsidP="00643165">
            <w:pPr>
              <w:rPr>
                <w:b/>
                <w:lang w:val="en-US"/>
              </w:rPr>
            </w:pP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37/37</w:t>
            </w:r>
          </w:p>
        </w:tc>
      </w:tr>
    </w:tbl>
    <w:p w:rsidR="00435713" w:rsidRPr="00333A5F" w:rsidRDefault="00435713" w:rsidP="00435713">
      <w:r w:rsidRPr="00333A5F">
        <w:t xml:space="preserve">Evaluation des </w:t>
      </w:r>
      <w:proofErr w:type="spellStart"/>
      <w:r w:rsidRPr="00333A5F">
        <w:t>Kinect</w:t>
      </w:r>
      <w:proofErr w:type="spellEnd"/>
      <w:r w:rsidRPr="00333A5F">
        <w:t xml:space="preserve"> SDK und der Java Frameworks zur Ansteuerung.</w:t>
      </w:r>
    </w:p>
    <w:p w:rsidR="00435713" w:rsidRPr="00333A5F" w:rsidRDefault="00435713" w:rsidP="00435713">
      <w:r w:rsidRPr="00333A5F">
        <w:t>Implementierung der Ansteuerung.</w:t>
      </w:r>
    </w:p>
    <w:p w:rsidR="00435713" w:rsidRPr="00333A5F" w:rsidRDefault="00435713" w:rsidP="00435713">
      <w:pPr>
        <w:rPr>
          <w:b/>
          <w:sz w:val="28"/>
          <w:szCs w:val="28"/>
        </w:rPr>
      </w:pPr>
      <w:r w:rsidRPr="00333A5F">
        <w:rPr>
          <w:b/>
          <w:sz w:val="28"/>
          <w:szCs w:val="28"/>
        </w:rPr>
        <w:t xml:space="preserve">Sprint </w:t>
      </w:r>
      <w:proofErr w:type="spellStart"/>
      <w:r w:rsidRPr="00333A5F">
        <w:rPr>
          <w:b/>
          <w:sz w:val="28"/>
          <w:szCs w:val="28"/>
        </w:rPr>
        <w:t>Backlog</w:t>
      </w:r>
      <w:proofErr w:type="spellEnd"/>
      <w:r w:rsidRPr="00333A5F">
        <w:rPr>
          <w:b/>
          <w:sz w:val="28"/>
          <w:szCs w:val="28"/>
        </w:rPr>
        <w:t xml:space="preserve"> (Items)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35713" w:rsidTr="0064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435713" w:rsidP="00643165">
            <w:r>
              <w:t>Item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Aufwand</w:t>
            </w:r>
          </w:p>
        </w:tc>
      </w:tr>
      <w:tr w:rsidR="00435713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Pr="00333A5F" w:rsidRDefault="00435713" w:rsidP="00643165">
            <w:pPr>
              <w:rPr>
                <w:lang w:val="en-US"/>
              </w:rPr>
            </w:pPr>
            <w:r w:rsidRPr="00333A5F">
              <w:rPr>
                <w:lang w:val="en-US"/>
              </w:rPr>
              <w:t xml:space="preserve">Kinect for Windows SDK, Installation </w:t>
            </w:r>
            <w:proofErr w:type="spellStart"/>
            <w:r w:rsidRPr="00333A5F">
              <w:rPr>
                <w:lang w:val="en-US"/>
              </w:rPr>
              <w:t>und</w:t>
            </w:r>
            <w:proofErr w:type="spellEnd"/>
            <w:r w:rsidRPr="00333A5F">
              <w:rPr>
                <w:lang w:val="en-US"/>
              </w:rPr>
              <w:t xml:space="preserve"> Test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15.10.2012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35713" w:rsidTr="0064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Pr="00333A5F" w:rsidRDefault="00435713" w:rsidP="00643165">
            <w:pPr>
              <w:rPr>
                <w:lang w:val="en-US"/>
              </w:rPr>
            </w:pPr>
            <w:r w:rsidRPr="00333A5F">
              <w:rPr>
                <w:lang w:val="en-US"/>
              </w:rPr>
              <w:t xml:space="preserve">Evaluation der Frameworks </w:t>
            </w:r>
            <w:proofErr w:type="spellStart"/>
            <w:r w:rsidRPr="00333A5F">
              <w:rPr>
                <w:lang w:val="en-US"/>
              </w:rPr>
              <w:t>jnect,OpenNI,OpenKinect</w:t>
            </w:r>
            <w:proofErr w:type="spellEnd"/>
          </w:p>
        </w:tc>
        <w:tc>
          <w:tcPr>
            <w:tcW w:w="3071" w:type="dxa"/>
          </w:tcPr>
          <w:p w:rsidR="00435713" w:rsidRDefault="00435713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18.10.2012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435713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Pr="00CB20F4" w:rsidRDefault="00435713" w:rsidP="00643165">
            <w:r>
              <w:t>Kapitel 1: Einleitung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19.10.2012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35713" w:rsidTr="0064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435713" w:rsidP="00643165">
            <w:r>
              <w:t>Kapitel 2: Aufgabenstellung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19.10.2012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35713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435713" w:rsidP="00643165">
            <w:r>
              <w:t xml:space="preserve">Implementierung der </w:t>
            </w:r>
            <w:proofErr w:type="spellStart"/>
            <w:r>
              <w:t>Kinect</w:t>
            </w:r>
            <w:proofErr w:type="spellEnd"/>
            <w:r>
              <w:t>-Anbindung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24.10.2012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435713" w:rsidRDefault="00435713" w:rsidP="00B6477C"/>
    <w:p w:rsidR="00435713" w:rsidRDefault="00435713">
      <w:pPr>
        <w:jc w:val="left"/>
      </w:pPr>
      <w:r>
        <w:br w:type="page"/>
      </w:r>
    </w:p>
    <w:p w:rsidR="009D243E" w:rsidRDefault="009D243E" w:rsidP="009D243E">
      <w:pPr>
        <w:pStyle w:val="berschrift2"/>
      </w:pPr>
      <w:bookmarkStart w:id="7" w:name="_Toc346482330"/>
      <w:r>
        <w:lastRenderedPageBreak/>
        <w:t>Sprint 2</w:t>
      </w:r>
      <w:bookmarkEnd w:id="7"/>
    </w:p>
    <w:p w:rsidR="00435713" w:rsidRDefault="00435713" w:rsidP="00435713">
      <w:pPr>
        <w:rPr>
          <w:b/>
          <w:sz w:val="28"/>
          <w:szCs w:val="28"/>
          <w:lang w:val="en-US"/>
        </w:rPr>
      </w:pPr>
      <w:r w:rsidRPr="003E7793">
        <w:rPr>
          <w:b/>
          <w:sz w:val="28"/>
          <w:szCs w:val="28"/>
          <w:lang w:val="en-US"/>
        </w:rPr>
        <w:t>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0"/>
        <w:gridCol w:w="4628"/>
      </w:tblGrid>
      <w:tr w:rsidR="00435713" w:rsidRPr="001B4016" w:rsidTr="00435713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Start-Date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27.10.2012</w:t>
            </w:r>
          </w:p>
        </w:tc>
      </w:tr>
      <w:tr w:rsidR="00435713" w:rsidRPr="001B4016" w:rsidTr="00435713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End-Date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08.11.2012</w:t>
            </w:r>
          </w:p>
        </w:tc>
      </w:tr>
      <w:tr w:rsidR="00435713" w:rsidRPr="001B4016" w:rsidTr="00435713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Working days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435713" w:rsidRPr="001B4016" w:rsidTr="00435713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Implemented items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</w:tr>
      <w:tr w:rsidR="00435713" w:rsidRPr="001B4016" w:rsidTr="00435713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Points</w:t>
            </w:r>
          </w:p>
          <w:p w:rsidR="00435713" w:rsidRPr="001B4016" w:rsidRDefault="00435713" w:rsidP="00643165">
            <w:pPr>
              <w:rPr>
                <w:b/>
                <w:lang w:val="en-US"/>
              </w:rPr>
            </w:pP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22/34</w:t>
            </w:r>
          </w:p>
        </w:tc>
      </w:tr>
    </w:tbl>
    <w:p w:rsidR="00435713" w:rsidRPr="00333A5F" w:rsidRDefault="00435713" w:rsidP="00435713">
      <w:r w:rsidRPr="00333A5F">
        <w:t xml:space="preserve">Implementierung der Benutzeroberfläche der Anwendung. Darstellungsversuche mit LWJGL, gescheitert da zu </w:t>
      </w:r>
      <w:proofErr w:type="spellStart"/>
      <w:r w:rsidRPr="00333A5F">
        <w:t>complex</w:t>
      </w:r>
      <w:proofErr w:type="spellEnd"/>
      <w:r w:rsidRPr="00333A5F">
        <w:t>.</w:t>
      </w:r>
    </w:p>
    <w:p w:rsidR="00435713" w:rsidRPr="00333A5F" w:rsidRDefault="00435713" w:rsidP="00435713">
      <w:r w:rsidRPr="00333A5F">
        <w:t>Schreiben der Kapitel 3 und 4.</w:t>
      </w:r>
    </w:p>
    <w:p w:rsidR="00435713" w:rsidRPr="00333A5F" w:rsidRDefault="00435713" w:rsidP="00435713">
      <w:pPr>
        <w:rPr>
          <w:b/>
          <w:sz w:val="28"/>
          <w:szCs w:val="28"/>
        </w:rPr>
      </w:pPr>
      <w:r w:rsidRPr="00333A5F">
        <w:rPr>
          <w:b/>
          <w:sz w:val="28"/>
          <w:szCs w:val="28"/>
        </w:rPr>
        <w:t xml:space="preserve">Sprint </w:t>
      </w:r>
      <w:proofErr w:type="spellStart"/>
      <w:r w:rsidRPr="00333A5F">
        <w:rPr>
          <w:b/>
          <w:sz w:val="28"/>
          <w:szCs w:val="28"/>
        </w:rPr>
        <w:t>Backlog</w:t>
      </w:r>
      <w:proofErr w:type="spellEnd"/>
      <w:r w:rsidRPr="00333A5F">
        <w:rPr>
          <w:b/>
          <w:sz w:val="28"/>
          <w:szCs w:val="28"/>
        </w:rPr>
        <w:t xml:space="preserve"> (Items)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35713" w:rsidTr="0064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435713" w:rsidP="00643165">
            <w:r>
              <w:t>Item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Aufwand</w:t>
            </w:r>
          </w:p>
        </w:tc>
      </w:tr>
      <w:tr w:rsidR="00435713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435713" w:rsidP="00643165">
            <w:r w:rsidRPr="00435713">
              <w:t>Kapitel 3: Stand der Technik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31.10.2012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35713" w:rsidTr="0064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Pr="00CB20F4" w:rsidRDefault="00435713" w:rsidP="00643165">
            <w:r w:rsidRPr="00435713">
              <w:t>Implementierung: RCP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01.11.2012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435713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Pr="00CB20F4" w:rsidRDefault="00435713" w:rsidP="00643165">
            <w:r w:rsidRPr="00435713">
              <w:t>Implementierung: GUI mit LWJGL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35713" w:rsidTr="0064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435713" w:rsidP="00643165">
            <w:r w:rsidRPr="00435713">
              <w:t xml:space="preserve">Kapitel 4: </w:t>
            </w:r>
            <w:proofErr w:type="spellStart"/>
            <w:r w:rsidRPr="00435713">
              <w:t>Kinect</w:t>
            </w:r>
            <w:proofErr w:type="spellEnd"/>
            <w:r w:rsidRPr="00435713">
              <w:t>-Framework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02.11.2012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435713" w:rsidRDefault="00435713" w:rsidP="00435713"/>
    <w:p w:rsidR="00435713" w:rsidRDefault="00435713" w:rsidP="00435713">
      <w:pPr>
        <w:jc w:val="left"/>
      </w:pPr>
      <w:r>
        <w:br w:type="page"/>
      </w:r>
    </w:p>
    <w:p w:rsidR="00CB20F4" w:rsidRPr="00B6477C" w:rsidRDefault="00CB20F4" w:rsidP="00CB20F4"/>
    <w:p w:rsidR="009D243E" w:rsidRDefault="009D243E" w:rsidP="009D243E">
      <w:pPr>
        <w:pStyle w:val="berschrift2"/>
      </w:pPr>
      <w:bookmarkStart w:id="8" w:name="_Toc346482331"/>
      <w:r>
        <w:t>Sprint 3</w:t>
      </w:r>
      <w:bookmarkEnd w:id="8"/>
    </w:p>
    <w:p w:rsidR="00435713" w:rsidRDefault="00435713" w:rsidP="00435713">
      <w:pPr>
        <w:rPr>
          <w:b/>
          <w:sz w:val="28"/>
          <w:szCs w:val="28"/>
          <w:lang w:val="en-US"/>
        </w:rPr>
      </w:pPr>
      <w:r w:rsidRPr="003E7793">
        <w:rPr>
          <w:b/>
          <w:sz w:val="28"/>
          <w:szCs w:val="28"/>
          <w:lang w:val="en-US"/>
        </w:rPr>
        <w:t>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0"/>
        <w:gridCol w:w="4628"/>
      </w:tblGrid>
      <w:tr w:rsidR="00435713" w:rsidRPr="001B4016" w:rsidTr="00643165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Start-Date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09.11.2012</w:t>
            </w:r>
          </w:p>
        </w:tc>
      </w:tr>
      <w:tr w:rsidR="00435713" w:rsidRPr="001B4016" w:rsidTr="00643165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End-Date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20.11.2012</w:t>
            </w:r>
          </w:p>
        </w:tc>
      </w:tr>
      <w:tr w:rsidR="00435713" w:rsidRPr="001B4016" w:rsidTr="00643165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Working days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7A657C" w:rsidP="0064316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35713" w:rsidRPr="001B4016" w:rsidTr="00643165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Implemented items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3/3</w:t>
            </w:r>
          </w:p>
        </w:tc>
      </w:tr>
      <w:tr w:rsidR="00435713" w:rsidRPr="001B4016" w:rsidTr="00643165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Points</w:t>
            </w:r>
          </w:p>
          <w:p w:rsidR="00435713" w:rsidRPr="001B4016" w:rsidRDefault="00435713" w:rsidP="00435713">
            <w:pPr>
              <w:rPr>
                <w:b/>
                <w:lang w:val="en-US"/>
              </w:rPr>
            </w:pP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643165">
            <w:pPr>
              <w:rPr>
                <w:lang w:val="en-US"/>
              </w:rPr>
            </w:pPr>
            <w:r>
              <w:rPr>
                <w:lang w:val="en-US"/>
              </w:rPr>
              <w:t>36/36</w:t>
            </w:r>
          </w:p>
        </w:tc>
      </w:tr>
    </w:tbl>
    <w:p w:rsidR="00435713" w:rsidRPr="00333A5F" w:rsidRDefault="00435713" w:rsidP="00435713">
      <w:r w:rsidRPr="00333A5F">
        <w:t xml:space="preserve">Implementierung der Gestenerkennung, </w:t>
      </w:r>
      <w:proofErr w:type="spellStart"/>
      <w:r w:rsidRPr="00333A5F">
        <w:t>Refactoring</w:t>
      </w:r>
      <w:proofErr w:type="spellEnd"/>
      <w:r w:rsidRPr="00333A5F">
        <w:t xml:space="preserve"> bereits implementierter Services.</w:t>
      </w:r>
    </w:p>
    <w:p w:rsidR="00435713" w:rsidRPr="00333A5F" w:rsidRDefault="00435713" w:rsidP="00435713">
      <w:r w:rsidRPr="00333A5F">
        <w:t>Kapitel 7 der Studienarbeit fertiggestellt.</w:t>
      </w:r>
    </w:p>
    <w:p w:rsidR="00435713" w:rsidRPr="00333A5F" w:rsidRDefault="00435713" w:rsidP="00435713">
      <w:pPr>
        <w:rPr>
          <w:b/>
          <w:sz w:val="28"/>
          <w:szCs w:val="28"/>
        </w:rPr>
      </w:pPr>
      <w:r w:rsidRPr="00333A5F">
        <w:rPr>
          <w:b/>
          <w:sz w:val="28"/>
          <w:szCs w:val="28"/>
        </w:rPr>
        <w:t xml:space="preserve">Sprint </w:t>
      </w:r>
      <w:proofErr w:type="spellStart"/>
      <w:r w:rsidRPr="00333A5F">
        <w:rPr>
          <w:b/>
          <w:sz w:val="28"/>
          <w:szCs w:val="28"/>
        </w:rPr>
        <w:t>Backlog</w:t>
      </w:r>
      <w:proofErr w:type="spellEnd"/>
      <w:r w:rsidRPr="00333A5F">
        <w:rPr>
          <w:b/>
          <w:sz w:val="28"/>
          <w:szCs w:val="28"/>
        </w:rPr>
        <w:t xml:space="preserve"> (Items)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35713" w:rsidTr="0064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435713" w:rsidP="00643165">
            <w:r>
              <w:t>Item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Aufwand</w:t>
            </w:r>
          </w:p>
        </w:tc>
      </w:tr>
      <w:tr w:rsidR="00435713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435713" w:rsidP="00643165">
            <w:r>
              <w:t>Implementierung Gesten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14.11.2012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35713" w:rsidTr="0064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Pr="00CB20F4" w:rsidRDefault="00435713" w:rsidP="00643165">
            <w:proofErr w:type="spellStart"/>
            <w:r>
              <w:t>Refactoring</w:t>
            </w:r>
            <w:proofErr w:type="spellEnd"/>
            <w:r>
              <w:t xml:space="preserve"> Services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14.11.2012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35713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Pr="00CB20F4" w:rsidRDefault="00435713" w:rsidP="00643165">
            <w:r>
              <w:t>Kapitel 7: Gesten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18.11.2012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435713" w:rsidRDefault="00435713" w:rsidP="00435713"/>
    <w:p w:rsidR="00435713" w:rsidRDefault="00435713">
      <w:pPr>
        <w:jc w:val="left"/>
      </w:pPr>
      <w:r>
        <w:br w:type="page"/>
      </w:r>
    </w:p>
    <w:p w:rsidR="009D243E" w:rsidRDefault="009D243E" w:rsidP="009D243E">
      <w:pPr>
        <w:pStyle w:val="berschrift2"/>
      </w:pPr>
      <w:bookmarkStart w:id="9" w:name="_Toc346482332"/>
      <w:r>
        <w:lastRenderedPageBreak/>
        <w:t>Sprint 4</w:t>
      </w:r>
      <w:bookmarkEnd w:id="9"/>
    </w:p>
    <w:p w:rsidR="00435713" w:rsidRDefault="00435713" w:rsidP="00435713">
      <w:pPr>
        <w:rPr>
          <w:b/>
          <w:sz w:val="28"/>
          <w:szCs w:val="28"/>
          <w:lang w:val="en-US"/>
        </w:rPr>
      </w:pPr>
      <w:r w:rsidRPr="003E7793">
        <w:rPr>
          <w:b/>
          <w:sz w:val="28"/>
          <w:szCs w:val="28"/>
          <w:lang w:val="en-US"/>
        </w:rPr>
        <w:t>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0"/>
        <w:gridCol w:w="4628"/>
      </w:tblGrid>
      <w:tr w:rsidR="00435713" w:rsidRPr="001B4016" w:rsidTr="00643165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Start-Date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7A657C" w:rsidP="007A657C">
            <w:pPr>
              <w:rPr>
                <w:lang w:val="en-US"/>
              </w:rPr>
            </w:pPr>
            <w:r>
              <w:rPr>
                <w:lang w:val="en-US"/>
              </w:rPr>
              <w:t>21.11.2012</w:t>
            </w:r>
          </w:p>
        </w:tc>
      </w:tr>
      <w:tr w:rsidR="00435713" w:rsidRPr="001B4016" w:rsidTr="00643165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End-Date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7A657C" w:rsidP="00643165">
            <w:pPr>
              <w:rPr>
                <w:lang w:val="en-US"/>
              </w:rPr>
            </w:pPr>
            <w:r>
              <w:rPr>
                <w:lang w:val="en-US"/>
              </w:rPr>
              <w:t>03.12.2012</w:t>
            </w:r>
          </w:p>
        </w:tc>
      </w:tr>
      <w:tr w:rsidR="00435713" w:rsidRPr="001B4016" w:rsidTr="00643165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Working days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7A657C" w:rsidP="0064316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35713" w:rsidRPr="001B4016" w:rsidTr="00643165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Implemented items</w:t>
            </w:r>
          </w:p>
        </w:tc>
        <w:tc>
          <w:tcPr>
            <w:tcW w:w="4628" w:type="dxa"/>
            <w:shd w:val="clear" w:color="auto" w:fill="auto"/>
          </w:tcPr>
          <w:p w:rsidR="00435713" w:rsidRPr="001B4016" w:rsidRDefault="007A657C" w:rsidP="00643165">
            <w:pPr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</w:tr>
      <w:tr w:rsidR="00435713" w:rsidRPr="001B4016" w:rsidTr="00643165">
        <w:tc>
          <w:tcPr>
            <w:tcW w:w="4660" w:type="dxa"/>
            <w:shd w:val="clear" w:color="auto" w:fill="auto"/>
          </w:tcPr>
          <w:p w:rsidR="00435713" w:rsidRPr="001B4016" w:rsidRDefault="00435713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Points</w:t>
            </w:r>
          </w:p>
          <w:p w:rsidR="00435713" w:rsidRPr="001B4016" w:rsidRDefault="00435713" w:rsidP="00643165">
            <w:pPr>
              <w:rPr>
                <w:b/>
                <w:lang w:val="en-US"/>
              </w:rPr>
            </w:pPr>
          </w:p>
        </w:tc>
        <w:tc>
          <w:tcPr>
            <w:tcW w:w="4628" w:type="dxa"/>
            <w:shd w:val="clear" w:color="auto" w:fill="auto"/>
          </w:tcPr>
          <w:p w:rsidR="00435713" w:rsidRPr="001B4016" w:rsidRDefault="00435713" w:rsidP="007A65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A657C">
              <w:rPr>
                <w:lang w:val="en-US"/>
              </w:rPr>
              <w:t>7</w:t>
            </w:r>
            <w:r>
              <w:rPr>
                <w:lang w:val="en-US"/>
              </w:rPr>
              <w:t>/</w:t>
            </w:r>
            <w:r w:rsidR="007A657C">
              <w:rPr>
                <w:lang w:val="en-US"/>
              </w:rPr>
              <w:t>33</w:t>
            </w:r>
          </w:p>
        </w:tc>
      </w:tr>
    </w:tbl>
    <w:p w:rsidR="007A657C" w:rsidRPr="00333A5F" w:rsidRDefault="007A657C" w:rsidP="00435713">
      <w:r w:rsidRPr="00333A5F">
        <w:t>Implementierung von Sprachbefehlen und durch Gesten und Sprache ausgelöste Aktionen.</w:t>
      </w:r>
      <w:r w:rsidRPr="00333A5F">
        <w:br/>
        <w:t>Umsetzung der grafischen Ansicht des Modells. Nicht vollständig abgeschlossen.</w:t>
      </w:r>
    </w:p>
    <w:p w:rsidR="007A657C" w:rsidRPr="00333A5F" w:rsidRDefault="007A657C" w:rsidP="00435713">
      <w:r w:rsidRPr="00333A5F">
        <w:t>Kapitel 8 abgeschlossen.</w:t>
      </w:r>
    </w:p>
    <w:p w:rsidR="00435713" w:rsidRDefault="00435713" w:rsidP="00435713">
      <w:pPr>
        <w:rPr>
          <w:b/>
          <w:sz w:val="28"/>
          <w:szCs w:val="28"/>
          <w:lang w:val="en-US"/>
        </w:rPr>
      </w:pPr>
      <w:r w:rsidRPr="003E7793">
        <w:rPr>
          <w:b/>
          <w:sz w:val="28"/>
          <w:szCs w:val="28"/>
          <w:lang w:val="en-US"/>
        </w:rPr>
        <w:t>Sprint Backlog (Items)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35713" w:rsidTr="0064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435713" w:rsidP="00643165">
            <w:r>
              <w:t>Item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</w:tc>
        <w:tc>
          <w:tcPr>
            <w:tcW w:w="3071" w:type="dxa"/>
          </w:tcPr>
          <w:p w:rsidR="00435713" w:rsidRDefault="00435713" w:rsidP="0064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Aufwand</w:t>
            </w:r>
          </w:p>
        </w:tc>
      </w:tr>
      <w:tr w:rsidR="00435713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7A657C" w:rsidP="00643165">
            <w:r w:rsidRPr="007A657C">
              <w:t>Implementierung: Sprachbefehle</w:t>
            </w:r>
          </w:p>
        </w:tc>
        <w:tc>
          <w:tcPr>
            <w:tcW w:w="3071" w:type="dxa"/>
          </w:tcPr>
          <w:p w:rsidR="00435713" w:rsidRDefault="007A657C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28.11.2012</w:t>
            </w:r>
          </w:p>
        </w:tc>
        <w:tc>
          <w:tcPr>
            <w:tcW w:w="3071" w:type="dxa"/>
          </w:tcPr>
          <w:p w:rsidR="00435713" w:rsidRDefault="007A657C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35713" w:rsidTr="0064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Pr="00CB20F4" w:rsidRDefault="007A657C" w:rsidP="00643165">
            <w:r w:rsidRPr="007A657C">
              <w:t>Implementierung: Aktionen</w:t>
            </w:r>
          </w:p>
        </w:tc>
        <w:tc>
          <w:tcPr>
            <w:tcW w:w="3071" w:type="dxa"/>
          </w:tcPr>
          <w:p w:rsidR="00435713" w:rsidRDefault="007A657C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30.11.2012</w:t>
            </w:r>
          </w:p>
        </w:tc>
        <w:tc>
          <w:tcPr>
            <w:tcW w:w="3071" w:type="dxa"/>
          </w:tcPr>
          <w:p w:rsidR="00435713" w:rsidRDefault="007A657C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435713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Pr="00CB20F4" w:rsidRDefault="007A657C" w:rsidP="00643165">
            <w:r w:rsidRPr="007A657C">
              <w:t>Implementierung: Integration GEF Editor</w:t>
            </w:r>
          </w:p>
        </w:tc>
        <w:tc>
          <w:tcPr>
            <w:tcW w:w="3071" w:type="dxa"/>
          </w:tcPr>
          <w:p w:rsidR="00435713" w:rsidRDefault="007A657C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1" w:type="dxa"/>
          </w:tcPr>
          <w:p w:rsidR="00435713" w:rsidRDefault="007A657C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35713" w:rsidTr="0064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35713" w:rsidRDefault="007A657C" w:rsidP="00643165">
            <w:r w:rsidRPr="007A657C">
              <w:t>Kapitel 8: Sprachbefehle</w:t>
            </w:r>
          </w:p>
        </w:tc>
        <w:tc>
          <w:tcPr>
            <w:tcW w:w="3071" w:type="dxa"/>
          </w:tcPr>
          <w:p w:rsidR="00435713" w:rsidRDefault="007A657C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23.11.2012</w:t>
            </w:r>
          </w:p>
        </w:tc>
        <w:tc>
          <w:tcPr>
            <w:tcW w:w="3071" w:type="dxa"/>
          </w:tcPr>
          <w:p w:rsidR="00435713" w:rsidRDefault="007A657C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435713" w:rsidRDefault="00435713" w:rsidP="00435713"/>
    <w:p w:rsidR="00435713" w:rsidRDefault="00435713" w:rsidP="00435713">
      <w:pPr>
        <w:jc w:val="left"/>
      </w:pPr>
      <w:r>
        <w:br w:type="page"/>
      </w:r>
    </w:p>
    <w:p w:rsidR="00435713" w:rsidRPr="00435713" w:rsidRDefault="00435713" w:rsidP="00435713"/>
    <w:p w:rsidR="009D243E" w:rsidRDefault="009D243E" w:rsidP="009D243E">
      <w:pPr>
        <w:pStyle w:val="berschrift2"/>
      </w:pPr>
      <w:bookmarkStart w:id="10" w:name="_Toc346482333"/>
      <w:r>
        <w:t>Sprint 5</w:t>
      </w:r>
      <w:bookmarkEnd w:id="10"/>
    </w:p>
    <w:p w:rsidR="007A657C" w:rsidRDefault="007A657C" w:rsidP="007A657C">
      <w:pPr>
        <w:rPr>
          <w:b/>
          <w:sz w:val="28"/>
          <w:szCs w:val="28"/>
          <w:lang w:val="en-US"/>
        </w:rPr>
      </w:pPr>
      <w:r w:rsidRPr="003E7793">
        <w:rPr>
          <w:b/>
          <w:sz w:val="28"/>
          <w:szCs w:val="28"/>
          <w:lang w:val="en-US"/>
        </w:rPr>
        <w:t>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0"/>
        <w:gridCol w:w="4628"/>
      </w:tblGrid>
      <w:tr w:rsidR="007A657C" w:rsidRPr="001B4016" w:rsidTr="00643165">
        <w:tc>
          <w:tcPr>
            <w:tcW w:w="4660" w:type="dxa"/>
            <w:shd w:val="clear" w:color="auto" w:fill="auto"/>
          </w:tcPr>
          <w:p w:rsidR="007A657C" w:rsidRPr="001B4016" w:rsidRDefault="007A657C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Start-Date</w:t>
            </w:r>
          </w:p>
        </w:tc>
        <w:tc>
          <w:tcPr>
            <w:tcW w:w="4628" w:type="dxa"/>
            <w:shd w:val="clear" w:color="auto" w:fill="auto"/>
          </w:tcPr>
          <w:p w:rsidR="007A657C" w:rsidRPr="001B4016" w:rsidRDefault="007A657C" w:rsidP="00643165">
            <w:pPr>
              <w:rPr>
                <w:lang w:val="en-US"/>
              </w:rPr>
            </w:pPr>
            <w:r>
              <w:rPr>
                <w:lang w:val="en-US"/>
              </w:rPr>
              <w:t>07.01.2013</w:t>
            </w:r>
          </w:p>
        </w:tc>
      </w:tr>
      <w:tr w:rsidR="007A657C" w:rsidRPr="001B4016" w:rsidTr="00643165">
        <w:tc>
          <w:tcPr>
            <w:tcW w:w="4660" w:type="dxa"/>
            <w:shd w:val="clear" w:color="auto" w:fill="auto"/>
          </w:tcPr>
          <w:p w:rsidR="007A657C" w:rsidRPr="001B4016" w:rsidRDefault="007A657C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End-Date</w:t>
            </w:r>
          </w:p>
        </w:tc>
        <w:tc>
          <w:tcPr>
            <w:tcW w:w="4628" w:type="dxa"/>
            <w:shd w:val="clear" w:color="auto" w:fill="auto"/>
          </w:tcPr>
          <w:p w:rsidR="007A657C" w:rsidRPr="001B4016" w:rsidRDefault="007A657C" w:rsidP="00643165">
            <w:pPr>
              <w:rPr>
                <w:lang w:val="en-US"/>
              </w:rPr>
            </w:pPr>
            <w:r>
              <w:rPr>
                <w:lang w:val="en-US"/>
              </w:rPr>
              <w:t>18.01.2013</w:t>
            </w:r>
          </w:p>
        </w:tc>
      </w:tr>
      <w:tr w:rsidR="007A657C" w:rsidRPr="001B4016" w:rsidTr="00643165">
        <w:tc>
          <w:tcPr>
            <w:tcW w:w="4660" w:type="dxa"/>
            <w:shd w:val="clear" w:color="auto" w:fill="auto"/>
          </w:tcPr>
          <w:p w:rsidR="007A657C" w:rsidRPr="001B4016" w:rsidRDefault="007A657C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Working days</w:t>
            </w:r>
          </w:p>
        </w:tc>
        <w:tc>
          <w:tcPr>
            <w:tcW w:w="4628" w:type="dxa"/>
            <w:shd w:val="clear" w:color="auto" w:fill="auto"/>
          </w:tcPr>
          <w:p w:rsidR="007A657C" w:rsidRPr="001B4016" w:rsidRDefault="007A657C" w:rsidP="0064316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A657C" w:rsidRPr="001B4016" w:rsidTr="00643165">
        <w:tc>
          <w:tcPr>
            <w:tcW w:w="4660" w:type="dxa"/>
            <w:shd w:val="clear" w:color="auto" w:fill="auto"/>
          </w:tcPr>
          <w:p w:rsidR="007A657C" w:rsidRPr="001B4016" w:rsidRDefault="007A657C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Implemented items</w:t>
            </w:r>
          </w:p>
        </w:tc>
        <w:tc>
          <w:tcPr>
            <w:tcW w:w="4628" w:type="dxa"/>
            <w:shd w:val="clear" w:color="auto" w:fill="auto"/>
          </w:tcPr>
          <w:p w:rsidR="007A657C" w:rsidRPr="001B4016" w:rsidRDefault="007A657C" w:rsidP="00643165">
            <w:pPr>
              <w:rPr>
                <w:lang w:val="en-US"/>
              </w:rPr>
            </w:pPr>
            <w:r>
              <w:rPr>
                <w:lang w:val="en-US"/>
              </w:rPr>
              <w:t>6/6</w:t>
            </w:r>
          </w:p>
        </w:tc>
      </w:tr>
      <w:tr w:rsidR="007A657C" w:rsidRPr="001B4016" w:rsidTr="00643165">
        <w:tc>
          <w:tcPr>
            <w:tcW w:w="4660" w:type="dxa"/>
            <w:shd w:val="clear" w:color="auto" w:fill="auto"/>
          </w:tcPr>
          <w:p w:rsidR="007A657C" w:rsidRPr="001B4016" w:rsidRDefault="007A657C" w:rsidP="00643165">
            <w:pPr>
              <w:rPr>
                <w:b/>
                <w:lang w:val="en-US"/>
              </w:rPr>
            </w:pPr>
            <w:r w:rsidRPr="001B4016">
              <w:rPr>
                <w:b/>
                <w:lang w:val="en-US"/>
              </w:rPr>
              <w:t>Points</w:t>
            </w:r>
          </w:p>
          <w:p w:rsidR="007A657C" w:rsidRPr="001B4016" w:rsidRDefault="007A657C" w:rsidP="00643165">
            <w:pPr>
              <w:rPr>
                <w:b/>
                <w:lang w:val="en-US"/>
              </w:rPr>
            </w:pPr>
          </w:p>
        </w:tc>
        <w:tc>
          <w:tcPr>
            <w:tcW w:w="4628" w:type="dxa"/>
            <w:shd w:val="clear" w:color="auto" w:fill="auto"/>
          </w:tcPr>
          <w:p w:rsidR="007A657C" w:rsidRPr="001B4016" w:rsidRDefault="00C97811" w:rsidP="00643165">
            <w:pPr>
              <w:rPr>
                <w:lang w:val="en-US"/>
              </w:rPr>
            </w:pPr>
            <w:r>
              <w:rPr>
                <w:lang w:val="en-US"/>
              </w:rPr>
              <w:t>41/41</w:t>
            </w:r>
          </w:p>
        </w:tc>
      </w:tr>
    </w:tbl>
    <w:p w:rsidR="007A657C" w:rsidRDefault="007A657C" w:rsidP="007A657C">
      <w:pPr>
        <w:rPr>
          <w:lang w:val="en-US"/>
        </w:rPr>
      </w:pPr>
      <w:proofErr w:type="gramStart"/>
      <w:r>
        <w:rPr>
          <w:lang w:val="en-US"/>
        </w:rPr>
        <w:t xml:space="preserve">Refactoring der </w:t>
      </w:r>
      <w:proofErr w:type="spellStart"/>
      <w:r>
        <w:rPr>
          <w:lang w:val="en-US"/>
        </w:rPr>
        <w:t>bestehenden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Anwendung</w:t>
      </w:r>
      <w:proofErr w:type="spellEnd"/>
      <w:r>
        <w:rPr>
          <w:lang w:val="en-US"/>
        </w:rPr>
        <w:t>.</w:t>
      </w:r>
      <w:proofErr w:type="gramEnd"/>
    </w:p>
    <w:p w:rsidR="007A657C" w:rsidRPr="00333A5F" w:rsidRDefault="007A657C" w:rsidP="007A657C">
      <w:r w:rsidRPr="00333A5F">
        <w:t xml:space="preserve">Alle verbleibenden Kapitel beendet. Kapitel wurde wegen </w:t>
      </w:r>
      <w:proofErr w:type="gramStart"/>
      <w:r w:rsidRPr="00333A5F">
        <w:t>außerordentlichem</w:t>
      </w:r>
      <w:proofErr w:type="gramEnd"/>
      <w:r w:rsidRPr="00333A5F">
        <w:t xml:space="preserve"> Umfangs früher begonnen.</w:t>
      </w:r>
    </w:p>
    <w:p w:rsidR="007A657C" w:rsidRPr="00333A5F" w:rsidRDefault="007A657C" w:rsidP="007A657C">
      <w:r w:rsidRPr="00333A5F">
        <w:t>Korrektur und Bindung der Arbeit.</w:t>
      </w:r>
    </w:p>
    <w:p w:rsidR="007A657C" w:rsidRDefault="007A657C" w:rsidP="007A657C">
      <w:pPr>
        <w:rPr>
          <w:b/>
          <w:sz w:val="28"/>
          <w:szCs w:val="28"/>
          <w:lang w:val="en-US"/>
        </w:rPr>
      </w:pPr>
      <w:r w:rsidRPr="003E7793">
        <w:rPr>
          <w:b/>
          <w:sz w:val="28"/>
          <w:szCs w:val="28"/>
          <w:lang w:val="en-US"/>
        </w:rPr>
        <w:t>Sprint Backlog (Items)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A657C" w:rsidTr="0064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A657C" w:rsidRDefault="007A657C" w:rsidP="00643165">
            <w:r>
              <w:t>Item</w:t>
            </w:r>
          </w:p>
        </w:tc>
        <w:tc>
          <w:tcPr>
            <w:tcW w:w="3071" w:type="dxa"/>
          </w:tcPr>
          <w:p w:rsidR="007A657C" w:rsidRDefault="007A657C" w:rsidP="0064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</w:t>
            </w:r>
          </w:p>
        </w:tc>
        <w:tc>
          <w:tcPr>
            <w:tcW w:w="3071" w:type="dxa"/>
          </w:tcPr>
          <w:p w:rsidR="007A657C" w:rsidRDefault="007A657C" w:rsidP="0064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Aufwand</w:t>
            </w:r>
          </w:p>
        </w:tc>
      </w:tr>
      <w:tr w:rsidR="007A657C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A657C" w:rsidRDefault="007A657C" w:rsidP="00643165">
            <w:proofErr w:type="spellStart"/>
            <w:r w:rsidRPr="007A657C">
              <w:t>Refactoring</w:t>
            </w:r>
            <w:proofErr w:type="spellEnd"/>
            <w:r w:rsidRPr="007A657C">
              <w:t xml:space="preserve"> der Anwendung</w:t>
            </w:r>
          </w:p>
        </w:tc>
        <w:tc>
          <w:tcPr>
            <w:tcW w:w="3071" w:type="dxa"/>
          </w:tcPr>
          <w:p w:rsidR="007A657C" w:rsidRDefault="007A657C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09.01.2013</w:t>
            </w:r>
          </w:p>
        </w:tc>
        <w:tc>
          <w:tcPr>
            <w:tcW w:w="3071" w:type="dxa"/>
          </w:tcPr>
          <w:p w:rsidR="007A657C" w:rsidRDefault="007A657C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A657C" w:rsidTr="0064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A657C" w:rsidRPr="00CB20F4" w:rsidRDefault="007A657C" w:rsidP="00643165">
            <w:r w:rsidRPr="007A657C">
              <w:t xml:space="preserve">Kapitel 6: Modelle zur Erkennung von Gesten und Sprache - Hidden </w:t>
            </w:r>
            <w:proofErr w:type="spellStart"/>
            <w:r w:rsidRPr="007A657C">
              <w:t>Markov</w:t>
            </w:r>
            <w:proofErr w:type="spellEnd"/>
            <w:r w:rsidRPr="007A657C">
              <w:t xml:space="preserve"> Modells</w:t>
            </w:r>
          </w:p>
        </w:tc>
        <w:tc>
          <w:tcPr>
            <w:tcW w:w="3071" w:type="dxa"/>
          </w:tcPr>
          <w:p w:rsidR="007A657C" w:rsidRDefault="007A657C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05.01.2013</w:t>
            </w:r>
          </w:p>
        </w:tc>
        <w:tc>
          <w:tcPr>
            <w:tcW w:w="3071" w:type="dxa"/>
          </w:tcPr>
          <w:p w:rsidR="007A657C" w:rsidRDefault="00C97811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7A657C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A657C" w:rsidRPr="00CB20F4" w:rsidRDefault="007A657C" w:rsidP="00643165">
            <w:r w:rsidRPr="007A657C">
              <w:t>Kapitel 9: Implementierung</w:t>
            </w:r>
          </w:p>
        </w:tc>
        <w:tc>
          <w:tcPr>
            <w:tcW w:w="3071" w:type="dxa"/>
          </w:tcPr>
          <w:p w:rsidR="007A657C" w:rsidRDefault="00C97811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10.01.2013</w:t>
            </w:r>
          </w:p>
        </w:tc>
        <w:tc>
          <w:tcPr>
            <w:tcW w:w="3071" w:type="dxa"/>
          </w:tcPr>
          <w:p w:rsidR="007A657C" w:rsidRDefault="00C97811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A657C" w:rsidTr="0064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A657C" w:rsidRPr="00CB20F4" w:rsidRDefault="007A657C" w:rsidP="00643165">
            <w:r w:rsidRPr="007A657C">
              <w:t>Kapitel 10: Ausblick</w:t>
            </w:r>
          </w:p>
        </w:tc>
        <w:tc>
          <w:tcPr>
            <w:tcW w:w="3071" w:type="dxa"/>
          </w:tcPr>
          <w:p w:rsidR="007A657C" w:rsidRDefault="00C97811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11.01.2013</w:t>
            </w:r>
          </w:p>
        </w:tc>
        <w:tc>
          <w:tcPr>
            <w:tcW w:w="3071" w:type="dxa"/>
          </w:tcPr>
          <w:p w:rsidR="007A657C" w:rsidRDefault="00C97811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A657C" w:rsidTr="0064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A657C" w:rsidRPr="00CB20F4" w:rsidRDefault="007A657C" w:rsidP="00643165">
            <w:r w:rsidRPr="007A657C">
              <w:t>Studienarbeit Korrektur</w:t>
            </w:r>
          </w:p>
        </w:tc>
        <w:tc>
          <w:tcPr>
            <w:tcW w:w="3071" w:type="dxa"/>
          </w:tcPr>
          <w:p w:rsidR="007A657C" w:rsidRDefault="00C97811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15.01.2013</w:t>
            </w:r>
          </w:p>
        </w:tc>
        <w:tc>
          <w:tcPr>
            <w:tcW w:w="3071" w:type="dxa"/>
          </w:tcPr>
          <w:p w:rsidR="007A657C" w:rsidRDefault="00C97811" w:rsidP="0064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A657C" w:rsidTr="0064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7A657C" w:rsidRDefault="007A657C" w:rsidP="00643165">
            <w:r w:rsidRPr="007A657C">
              <w:t>Studienarbeit Drucken &amp; Binden</w:t>
            </w:r>
          </w:p>
        </w:tc>
        <w:tc>
          <w:tcPr>
            <w:tcW w:w="3071" w:type="dxa"/>
          </w:tcPr>
          <w:p w:rsidR="007A657C" w:rsidRDefault="00C97811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17.01.2013</w:t>
            </w:r>
          </w:p>
        </w:tc>
        <w:tc>
          <w:tcPr>
            <w:tcW w:w="3071" w:type="dxa"/>
          </w:tcPr>
          <w:p w:rsidR="007A657C" w:rsidRDefault="00C97811" w:rsidP="0064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7A657C" w:rsidRPr="007A657C" w:rsidRDefault="007A657C" w:rsidP="007A657C"/>
    <w:sectPr w:rsidR="007A657C" w:rsidRPr="007A657C" w:rsidSect="0038160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A5E" w:rsidRDefault="00D26A5E" w:rsidP="00381604">
      <w:pPr>
        <w:spacing w:after="0" w:line="240" w:lineRule="auto"/>
      </w:pPr>
      <w:r>
        <w:separator/>
      </w:r>
    </w:p>
  </w:endnote>
  <w:endnote w:type="continuationSeparator" w:id="0">
    <w:p w:rsidR="00D26A5E" w:rsidRDefault="00D26A5E" w:rsidP="0038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5AC" w:rsidRDefault="003375AC" w:rsidP="00B901B9">
    <w:pPr>
      <w:pStyle w:val="Fuzeile"/>
      <w:spacing w:line="360" w:lineRule="auto"/>
      <w:rPr>
        <w:sz w:val="24"/>
        <w:szCs w:val="24"/>
      </w:rPr>
    </w:pPr>
  </w:p>
  <w:p w:rsidR="003375AC" w:rsidRDefault="00D26A5E" w:rsidP="00B901B9">
    <w:pPr>
      <w:pStyle w:val="Fuzeile"/>
      <w:spacing w:line="360" w:lineRule="auto"/>
    </w:pPr>
    <w:r>
      <w:rPr>
        <w:sz w:val="24"/>
        <w:szCs w:val="24"/>
      </w:rPr>
      <w:pict>
        <v:rect id="_x0000_i1026" style="width:448.6pt;height:1pt" o:hrpct="989" o:hralign="center" o:hrstd="t" o:hr="t" fillcolor="#a0a0a0" stroked="f">
          <v:imagedata r:id="rId1" o:title=""/>
        </v:rect>
      </w:pict>
    </w:r>
  </w:p>
  <w:p w:rsidR="00B901B9" w:rsidRDefault="00B901B9" w:rsidP="00B901B9">
    <w:pPr>
      <w:pStyle w:val="Fuzeile"/>
      <w:spacing w:line="360" w:lineRule="auto"/>
    </w:pPr>
    <w:r>
      <w:t>19.01.2013</w:t>
    </w:r>
    <w:r>
      <w:ptab w:relativeTo="margin" w:alignment="center" w:leader="none"/>
    </w:r>
    <w:sdt>
      <w:sdtPr>
        <w:alias w:val="Autor"/>
        <w:tag w:val=""/>
        <w:id w:val="-11730345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13890">
          <w:t>Volker Werling</w:t>
        </w:r>
      </w:sdtContent>
    </w:sdt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3C1C05">
      <w:rPr>
        <w:noProof/>
      </w:rPr>
      <w:t>6</w:t>
    </w:r>
    <w:r>
      <w:fldChar w:fldCharType="end"/>
    </w:r>
    <w:r>
      <w:t xml:space="preserve"> von </w:t>
    </w:r>
    <w:r w:rsidR="00D26A5E">
      <w:fldChar w:fldCharType="begin"/>
    </w:r>
    <w:r w:rsidR="00D26A5E">
      <w:instrText xml:space="preserve"> NUMPAGES  \* Arabic  \* MERGEFORMAT </w:instrText>
    </w:r>
    <w:r w:rsidR="00D26A5E">
      <w:fldChar w:fldCharType="separate"/>
    </w:r>
    <w:r w:rsidR="003C1C05">
      <w:rPr>
        <w:noProof/>
      </w:rPr>
      <w:t>10</w:t>
    </w:r>
    <w:r w:rsidR="00D26A5E">
      <w:rPr>
        <w:noProof/>
      </w:rPr>
      <w:fldChar w:fldCharType="end"/>
    </w:r>
  </w:p>
  <w:p w:rsidR="00381604" w:rsidRPr="00B901B9" w:rsidRDefault="00381604" w:rsidP="00B901B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A5E" w:rsidRDefault="00D26A5E" w:rsidP="00381604">
      <w:pPr>
        <w:spacing w:after="0" w:line="240" w:lineRule="auto"/>
      </w:pPr>
      <w:r>
        <w:separator/>
      </w:r>
    </w:p>
  </w:footnote>
  <w:footnote w:type="continuationSeparator" w:id="0">
    <w:p w:rsidR="00D26A5E" w:rsidRDefault="00D26A5E" w:rsidP="00381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1B9" w:rsidRPr="00B901B9" w:rsidRDefault="00B901B9" w:rsidP="00B901B9">
    <w:pPr>
      <w:pStyle w:val="Kopfzeile"/>
      <w:rPr>
        <w:sz w:val="24"/>
        <w:szCs w:val="24"/>
      </w:rPr>
    </w:pPr>
    <w:r w:rsidRPr="00B901B9">
      <w:rPr>
        <w:sz w:val="24"/>
        <w:szCs w:val="24"/>
      </w:rPr>
      <w:tab/>
    </w:r>
    <w:r w:rsidRPr="00B901B9">
      <w:rPr>
        <w:sz w:val="24"/>
        <w:szCs w:val="24"/>
      </w:rPr>
      <w:tab/>
    </w:r>
    <w:sdt>
      <w:sdtPr>
        <w:rPr>
          <w:sz w:val="24"/>
          <w:szCs w:val="24"/>
        </w:rPr>
        <w:alias w:val="Titel"/>
        <w:tag w:val=""/>
        <w:id w:val="-9251049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13890">
          <w:rPr>
            <w:sz w:val="24"/>
            <w:szCs w:val="24"/>
          </w:rPr>
          <w:t>Projektplan</w:t>
        </w:r>
      </w:sdtContent>
    </w:sdt>
  </w:p>
  <w:p w:rsidR="00381604" w:rsidRDefault="00D26A5E" w:rsidP="00B901B9">
    <w:pPr>
      <w:pStyle w:val="Kopfzeile"/>
      <w:rPr>
        <w:sz w:val="24"/>
        <w:szCs w:val="24"/>
      </w:rPr>
    </w:pPr>
    <w:r>
      <w:rPr>
        <w:sz w:val="24"/>
        <w:szCs w:val="24"/>
      </w:rPr>
      <w:pict>
        <v:rect id="_x0000_i1025" style="width:448.6pt;height:1pt" o:hrpct="989" o:hralign="center" o:hrstd="t" o:hr="t" fillcolor="#a0a0a0" stroked="f">
          <v:imagedata r:id="rId1" o:title=""/>
        </v:rect>
      </w:pict>
    </w:r>
  </w:p>
  <w:p w:rsidR="00170614" w:rsidRDefault="00170614" w:rsidP="00B901B9">
    <w:pPr>
      <w:pStyle w:val="Kopfzeile"/>
      <w:rPr>
        <w:sz w:val="24"/>
        <w:szCs w:val="24"/>
      </w:rPr>
    </w:pPr>
  </w:p>
  <w:p w:rsidR="00170614" w:rsidRPr="00B901B9" w:rsidRDefault="00170614" w:rsidP="00B901B9">
    <w:pPr>
      <w:pStyle w:val="Kopfzeile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F133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90"/>
    <w:rsid w:val="00113890"/>
    <w:rsid w:val="00170614"/>
    <w:rsid w:val="00333A5F"/>
    <w:rsid w:val="003375AC"/>
    <w:rsid w:val="00381604"/>
    <w:rsid w:val="003912B8"/>
    <w:rsid w:val="003C1C05"/>
    <w:rsid w:val="00435713"/>
    <w:rsid w:val="004538A9"/>
    <w:rsid w:val="005170BE"/>
    <w:rsid w:val="0052684C"/>
    <w:rsid w:val="007A657C"/>
    <w:rsid w:val="008D0F7E"/>
    <w:rsid w:val="00972415"/>
    <w:rsid w:val="00993F0B"/>
    <w:rsid w:val="009D243E"/>
    <w:rsid w:val="00A22070"/>
    <w:rsid w:val="00A44056"/>
    <w:rsid w:val="00AF1646"/>
    <w:rsid w:val="00B17409"/>
    <w:rsid w:val="00B6477C"/>
    <w:rsid w:val="00B901B9"/>
    <w:rsid w:val="00C97811"/>
    <w:rsid w:val="00CB20F4"/>
    <w:rsid w:val="00D2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657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93F0B"/>
    <w:pPr>
      <w:keepNext/>
      <w:keepLines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F0B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3F0B"/>
    <w:pPr>
      <w:keepNext/>
      <w:keepLines/>
      <w:numPr>
        <w:ilvl w:val="2"/>
        <w:numId w:val="1"/>
      </w:numPr>
      <w:spacing w:before="20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3F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3F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3F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3F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3F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3F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8160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160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60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1604"/>
  </w:style>
  <w:style w:type="paragraph" w:styleId="Fuzeile">
    <w:name w:val="footer"/>
    <w:basedOn w:val="Standard"/>
    <w:link w:val="Fu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1604"/>
  </w:style>
  <w:style w:type="character" w:styleId="Platzhaltertext">
    <w:name w:val="Placeholder Text"/>
    <w:basedOn w:val="Absatz-Standardschriftart"/>
    <w:uiPriority w:val="99"/>
    <w:semiHidden/>
    <w:rsid w:val="0038160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72415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59"/>
    <w:rsid w:val="00972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3">
    <w:name w:val="Light List Accent 3"/>
    <w:basedOn w:val="NormaleTabelle"/>
    <w:uiPriority w:val="61"/>
    <w:rsid w:val="00972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93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3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3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3F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3F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3F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93F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93F0B"/>
    <w:rPr>
      <w:color w:val="0000FF" w:themeColor="hyperlink"/>
      <w:u w:val="single"/>
    </w:rPr>
  </w:style>
  <w:style w:type="table" w:styleId="HelleListe-Akzent1">
    <w:name w:val="Light List Accent 1"/>
    <w:basedOn w:val="NormaleTabelle"/>
    <w:uiPriority w:val="61"/>
    <w:rsid w:val="00B90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">
    <w:name w:val="Light Shading"/>
    <w:basedOn w:val="NormaleTabelle"/>
    <w:uiPriority w:val="60"/>
    <w:rsid w:val="00B647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rj1">
    <w:name w:val="prj1"/>
    <w:basedOn w:val="Standard"/>
    <w:rsid w:val="00CB20F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Calibri" w:eastAsia="Times New Roman" w:hAnsi="Calibri" w:cs="Times New Roman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657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93F0B"/>
    <w:pPr>
      <w:keepNext/>
      <w:keepLines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F0B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3F0B"/>
    <w:pPr>
      <w:keepNext/>
      <w:keepLines/>
      <w:numPr>
        <w:ilvl w:val="2"/>
        <w:numId w:val="1"/>
      </w:numPr>
      <w:spacing w:before="20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3F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3F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3F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3F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3F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3F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8160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8160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160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1604"/>
  </w:style>
  <w:style w:type="paragraph" w:styleId="Fuzeile">
    <w:name w:val="footer"/>
    <w:basedOn w:val="Standard"/>
    <w:link w:val="FuzeileZchn"/>
    <w:uiPriority w:val="99"/>
    <w:unhideWhenUsed/>
    <w:rsid w:val="0038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1604"/>
  </w:style>
  <w:style w:type="character" w:styleId="Platzhaltertext">
    <w:name w:val="Placeholder Text"/>
    <w:basedOn w:val="Absatz-Standardschriftart"/>
    <w:uiPriority w:val="99"/>
    <w:semiHidden/>
    <w:rsid w:val="0038160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72415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59"/>
    <w:rsid w:val="00972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3">
    <w:name w:val="Light List Accent 3"/>
    <w:basedOn w:val="NormaleTabelle"/>
    <w:uiPriority w:val="61"/>
    <w:rsid w:val="00972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93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3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3F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3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3F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3F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3F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3F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93F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3F0B"/>
    <w:pPr>
      <w:tabs>
        <w:tab w:val="left" w:pos="709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93F0B"/>
    <w:rPr>
      <w:color w:val="0000FF" w:themeColor="hyperlink"/>
      <w:u w:val="single"/>
    </w:rPr>
  </w:style>
  <w:style w:type="table" w:styleId="HelleListe-Akzent1">
    <w:name w:val="Light List Accent 1"/>
    <w:basedOn w:val="NormaleTabelle"/>
    <w:uiPriority w:val="61"/>
    <w:rsid w:val="00B90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">
    <w:name w:val="Light Shading"/>
    <w:basedOn w:val="NormaleTabelle"/>
    <w:uiPriority w:val="60"/>
    <w:rsid w:val="00B647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rj1">
    <w:name w:val="prj1"/>
    <w:basedOn w:val="Standard"/>
    <w:rsid w:val="00CB20F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Calibri" w:eastAsia="Times New Roman" w:hAnsi="Calibri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Volker\Work\Workspaces\kinectRobot\documents\pmm\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79A61B7EC74922B70A0F35E08147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0F3503-5D01-41DE-B280-3183B1C605CC}"/>
      </w:docPartPr>
      <w:docPartBody>
        <w:p w:rsidR="0031188C" w:rsidRDefault="00480082">
          <w:pPr>
            <w:pStyle w:val="0B79A61B7EC74922B70A0F35E081477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[Geben Sie den Titel des Dokuments ein]</w:t>
          </w:r>
        </w:p>
      </w:docPartBody>
    </w:docPart>
    <w:docPart>
      <w:docPartPr>
        <w:name w:val="7384A5D5672141B289A2DDDE8B8B5A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04DED2-1844-4476-8D00-D52397F2E955}"/>
      </w:docPartPr>
      <w:docPartBody>
        <w:p w:rsidR="0031188C" w:rsidRDefault="00480082">
          <w:pPr>
            <w:pStyle w:val="7384A5D5672141B289A2DDDE8B8B5AC2"/>
          </w:pPr>
          <w:r>
            <w:rPr>
              <w:sz w:val="40"/>
              <w:szCs w:val="40"/>
            </w:rPr>
            <w:t>[Geben Sie den Untertitel des Dokuments ein]</w:t>
          </w:r>
        </w:p>
      </w:docPartBody>
    </w:docPart>
    <w:docPart>
      <w:docPartPr>
        <w:name w:val="9C2C15A95A5340AF8EB2F7B3DDF4AD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3293D6-77B4-46A0-BA27-A8BF8FAFC156}"/>
      </w:docPartPr>
      <w:docPartBody>
        <w:p w:rsidR="0031188C" w:rsidRDefault="00480082">
          <w:pPr>
            <w:pStyle w:val="9C2C15A95A5340AF8EB2F7B3DDF4AD22"/>
          </w:pPr>
          <w:r>
            <w:rPr>
              <w:sz w:val="28"/>
              <w:szCs w:val="28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82"/>
    <w:rsid w:val="0031188C"/>
    <w:rsid w:val="00480082"/>
    <w:rsid w:val="005C6B3E"/>
    <w:rsid w:val="00E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79A61B7EC74922B70A0F35E081477C">
    <w:name w:val="0B79A61B7EC74922B70A0F35E081477C"/>
  </w:style>
  <w:style w:type="paragraph" w:customStyle="1" w:styleId="7384A5D5672141B289A2DDDE8B8B5AC2">
    <w:name w:val="7384A5D5672141B289A2DDDE8B8B5AC2"/>
  </w:style>
  <w:style w:type="paragraph" w:customStyle="1" w:styleId="9C2C15A95A5340AF8EB2F7B3DDF4AD22">
    <w:name w:val="9C2C15A95A5340AF8EB2F7B3DDF4AD2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C3CD94AA5B049B797813FDB18C11D40">
    <w:name w:val="EC3CD94AA5B049B797813FDB18C11D40"/>
  </w:style>
  <w:style w:type="paragraph" w:customStyle="1" w:styleId="F56E00A2F9024D31822AF8245187C7A7">
    <w:name w:val="F56E00A2F9024D31822AF8245187C7A7"/>
  </w:style>
  <w:style w:type="paragraph" w:customStyle="1" w:styleId="38B8045912E94112A7F311FE6B990B01">
    <w:name w:val="38B8045912E94112A7F311FE6B990B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79A61B7EC74922B70A0F35E081477C">
    <w:name w:val="0B79A61B7EC74922B70A0F35E081477C"/>
  </w:style>
  <w:style w:type="paragraph" w:customStyle="1" w:styleId="7384A5D5672141B289A2DDDE8B8B5AC2">
    <w:name w:val="7384A5D5672141B289A2DDDE8B8B5AC2"/>
  </w:style>
  <w:style w:type="paragraph" w:customStyle="1" w:styleId="9C2C15A95A5340AF8EB2F7B3DDF4AD22">
    <w:name w:val="9C2C15A95A5340AF8EB2F7B3DDF4AD22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C3CD94AA5B049B797813FDB18C11D40">
    <w:name w:val="EC3CD94AA5B049B797813FDB18C11D40"/>
  </w:style>
  <w:style w:type="paragraph" w:customStyle="1" w:styleId="F56E00A2F9024D31822AF8245187C7A7">
    <w:name w:val="F56E00A2F9024D31822AF8245187C7A7"/>
  </w:style>
  <w:style w:type="paragraph" w:customStyle="1" w:styleId="38B8045912E94112A7F311FE6B990B01">
    <w:name w:val="38B8045912E94112A7F311FE6B990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87AFA-725D-49BA-B535-F157F7AAD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893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RoCoVoMo</Company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>Details</dc:subject>
  <dc:creator>Volker Werling</dc:creator>
  <cp:lastModifiedBy>XCE35B7</cp:lastModifiedBy>
  <cp:revision>6</cp:revision>
  <dcterms:created xsi:type="dcterms:W3CDTF">2013-01-20T14:38:00Z</dcterms:created>
  <dcterms:modified xsi:type="dcterms:W3CDTF">2013-01-21T08:15:00Z</dcterms:modified>
</cp:coreProperties>
</file>